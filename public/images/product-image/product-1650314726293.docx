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94B9" w14:textId="77777777" w:rsidR="004A3C15" w:rsidRPr="004A3C15" w:rsidRDefault="00BA5902" w:rsidP="004A3C15">
      <w:pPr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4A3C15">
        <w:rPr>
          <w:rFonts w:asciiTheme="minorHAnsi" w:hAnsiTheme="minorHAnsi" w:cstheme="minorHAnsi"/>
          <w:sz w:val="22"/>
          <w:szCs w:val="22"/>
          <w:u w:val="single"/>
        </w:rPr>
        <w:t xml:space="preserve">TRABAJO PRÁCTICO </w:t>
      </w:r>
      <w:proofErr w:type="spellStart"/>
      <w:r w:rsidRPr="004A3C15">
        <w:rPr>
          <w:rFonts w:asciiTheme="minorHAnsi" w:hAnsiTheme="minorHAnsi" w:cstheme="minorHAnsi"/>
          <w:sz w:val="22"/>
          <w:szCs w:val="22"/>
          <w:u w:val="single"/>
        </w:rPr>
        <w:t>N°</w:t>
      </w:r>
      <w:proofErr w:type="spellEnd"/>
      <w:r w:rsidRPr="004A3C15">
        <w:rPr>
          <w:rFonts w:asciiTheme="minorHAnsi" w:hAnsiTheme="minorHAnsi" w:cstheme="minorHAnsi"/>
          <w:sz w:val="22"/>
          <w:szCs w:val="22"/>
          <w:u w:val="single"/>
        </w:rPr>
        <w:t xml:space="preserve"> 1: MONOGRAFÍA de INVESTIGACIÓN</w:t>
      </w:r>
    </w:p>
    <w:p w14:paraId="0AF64AAE" w14:textId="77777777" w:rsidR="004A3C15" w:rsidRDefault="004A3C15" w:rsidP="00514715">
      <w:pPr>
        <w:rPr>
          <w:rFonts w:asciiTheme="minorHAnsi" w:hAnsiTheme="minorHAnsi" w:cstheme="minorHAnsi"/>
          <w:sz w:val="22"/>
          <w:szCs w:val="22"/>
        </w:rPr>
      </w:pPr>
    </w:p>
    <w:p w14:paraId="6E69D6AC" w14:textId="2AE5B1DF" w:rsidR="004A3C15" w:rsidRDefault="00BA5902" w:rsidP="004A3C15">
      <w:pPr>
        <w:jc w:val="center"/>
        <w:rPr>
          <w:rFonts w:asciiTheme="minorHAnsi" w:hAnsiTheme="minorHAnsi" w:cstheme="minorHAnsi"/>
          <w:sz w:val="22"/>
          <w:szCs w:val="22"/>
        </w:rPr>
      </w:pPr>
      <w:r w:rsidRPr="004A3C15">
        <w:rPr>
          <w:rFonts w:asciiTheme="minorHAnsi" w:hAnsiTheme="minorHAnsi" w:cstheme="minorHAnsi"/>
          <w:sz w:val="22"/>
          <w:szCs w:val="22"/>
        </w:rPr>
        <w:t>Será realizado en Equipo.</w:t>
      </w:r>
      <w:r w:rsidR="004A3C1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</w:t>
      </w:r>
      <w:r w:rsidRPr="004A3C15">
        <w:rPr>
          <w:rFonts w:asciiTheme="minorHAnsi" w:hAnsiTheme="minorHAnsi" w:cstheme="minorHAnsi"/>
          <w:sz w:val="22"/>
          <w:szCs w:val="22"/>
        </w:rPr>
        <w:t xml:space="preserve"> EQUIPO </w:t>
      </w:r>
      <w:proofErr w:type="spellStart"/>
      <w:r w:rsidRPr="004A3C15">
        <w:rPr>
          <w:rFonts w:asciiTheme="minorHAnsi" w:hAnsiTheme="minorHAnsi" w:cstheme="minorHAnsi"/>
          <w:sz w:val="22"/>
          <w:szCs w:val="22"/>
        </w:rPr>
        <w:t>N°</w:t>
      </w:r>
      <w:proofErr w:type="spellEnd"/>
      <w:r w:rsidRPr="004A3C15">
        <w:rPr>
          <w:rFonts w:asciiTheme="minorHAnsi" w:hAnsiTheme="minorHAnsi" w:cstheme="minorHAnsi"/>
          <w:sz w:val="22"/>
          <w:szCs w:val="22"/>
        </w:rPr>
        <w:t xml:space="preserve"> </w:t>
      </w:r>
      <w:r w:rsidR="004A3C15">
        <w:rPr>
          <w:rFonts w:asciiTheme="minorHAnsi" w:hAnsiTheme="minorHAnsi" w:cstheme="minorHAnsi"/>
          <w:sz w:val="22"/>
          <w:szCs w:val="22"/>
        </w:rPr>
        <w:t>1</w:t>
      </w:r>
    </w:p>
    <w:p w14:paraId="278F8719" w14:textId="77777777" w:rsidR="004A3C15" w:rsidRDefault="00BA5902" w:rsidP="00514715">
      <w:pPr>
        <w:rPr>
          <w:rFonts w:asciiTheme="minorHAnsi" w:hAnsiTheme="minorHAnsi" w:cstheme="minorHAnsi"/>
          <w:sz w:val="22"/>
          <w:szCs w:val="22"/>
        </w:rPr>
      </w:pPr>
      <w:r w:rsidRPr="004A3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CAD009" w14:textId="77777777" w:rsidR="009002A6" w:rsidRDefault="00BA5902" w:rsidP="00514715">
      <w:pPr>
        <w:rPr>
          <w:rFonts w:asciiTheme="minorHAnsi" w:hAnsiTheme="minorHAnsi" w:cstheme="minorHAnsi"/>
          <w:sz w:val="22"/>
          <w:szCs w:val="22"/>
        </w:rPr>
      </w:pPr>
      <w:r w:rsidRPr="009002A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TAREA de INVESTIGACIÓN </w:t>
      </w:r>
      <w:proofErr w:type="spellStart"/>
      <w:r w:rsidRPr="009002A6">
        <w:rPr>
          <w:rFonts w:asciiTheme="minorHAnsi" w:hAnsiTheme="minorHAnsi" w:cstheme="minorHAnsi"/>
          <w:b/>
          <w:bCs/>
          <w:sz w:val="22"/>
          <w:szCs w:val="22"/>
          <w:u w:val="single"/>
        </w:rPr>
        <w:t>Nº</w:t>
      </w:r>
      <w:proofErr w:type="spellEnd"/>
      <w:r w:rsidRPr="009002A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2</w:t>
      </w:r>
      <w:r w:rsidRPr="004A3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CE3977C" w14:textId="77777777" w:rsidR="009002A6" w:rsidRDefault="009002A6" w:rsidP="00514715">
      <w:pPr>
        <w:rPr>
          <w:rFonts w:asciiTheme="minorHAnsi" w:hAnsiTheme="minorHAnsi" w:cstheme="minorHAnsi"/>
          <w:sz w:val="22"/>
          <w:szCs w:val="22"/>
        </w:rPr>
      </w:pPr>
    </w:p>
    <w:p w14:paraId="697A106B" w14:textId="77777777" w:rsidR="009002A6" w:rsidRDefault="00BA5902" w:rsidP="00514715">
      <w:pPr>
        <w:rPr>
          <w:rFonts w:asciiTheme="minorHAnsi" w:hAnsiTheme="minorHAnsi" w:cstheme="minorHAnsi"/>
          <w:sz w:val="22"/>
          <w:szCs w:val="22"/>
        </w:rPr>
      </w:pPr>
      <w:r w:rsidRPr="004A3C15">
        <w:rPr>
          <w:rFonts w:asciiTheme="minorHAnsi" w:hAnsiTheme="minorHAnsi" w:cstheme="minorHAnsi"/>
          <w:sz w:val="22"/>
          <w:szCs w:val="22"/>
        </w:rPr>
        <w:t>2.- Indagar sobre los distintos tipos de vinculación que tienen las estructuras: apoyos absolutos o externos y vínculos internos o relativos y sus funciones. Ejemplos prácticos (fotos).</w:t>
      </w:r>
    </w:p>
    <w:p w14:paraId="1E42F17F" w14:textId="77777777" w:rsidR="009002A6" w:rsidRDefault="009002A6" w:rsidP="00514715">
      <w:pPr>
        <w:rPr>
          <w:rFonts w:asciiTheme="minorHAnsi" w:hAnsiTheme="minorHAnsi" w:cstheme="minorHAnsi"/>
          <w:sz w:val="22"/>
          <w:szCs w:val="22"/>
        </w:rPr>
      </w:pPr>
    </w:p>
    <w:p w14:paraId="2B8462B4" w14:textId="4D1C15CF" w:rsidR="009002A6" w:rsidRDefault="00BA5902" w:rsidP="00514715">
      <w:pPr>
        <w:rPr>
          <w:rFonts w:asciiTheme="minorHAnsi" w:hAnsiTheme="minorHAnsi" w:cstheme="minorHAnsi"/>
          <w:sz w:val="22"/>
          <w:szCs w:val="22"/>
        </w:rPr>
      </w:pPr>
      <w:r w:rsidRPr="004A3C15">
        <w:rPr>
          <w:rFonts w:asciiTheme="minorHAnsi" w:hAnsiTheme="minorHAnsi" w:cstheme="minorHAnsi"/>
          <w:sz w:val="22"/>
          <w:szCs w:val="22"/>
        </w:rPr>
        <w:t xml:space="preserve"> Completar los siguientes cuadros con los datos que se piden para distintas variantes de vínculos externos e internos. Adjuntar fotos de apoyos reales que correspondan a los esquemas de vínculos incluidos en las tablas.</w:t>
      </w:r>
    </w:p>
    <w:p w14:paraId="60EAB593" w14:textId="780EA7D0" w:rsidR="005A40CC" w:rsidRDefault="005A40CC" w:rsidP="005A40CC"/>
    <w:p w14:paraId="6548DEDB" w14:textId="379A60FC" w:rsidR="00977C45" w:rsidRDefault="00977C45" w:rsidP="005A40CC"/>
    <w:p w14:paraId="38876CD4" w14:textId="3E66CD38" w:rsidR="00977C45" w:rsidRDefault="00977C45" w:rsidP="005A40CC"/>
    <w:p w14:paraId="0E799486" w14:textId="77777777" w:rsidR="00977C45" w:rsidRDefault="00977C45" w:rsidP="005A40CC"/>
    <w:p w14:paraId="05E484B6" w14:textId="77777777" w:rsidR="005A40CC" w:rsidRDefault="005A40CC" w:rsidP="005A40CC">
      <w:r>
        <w:t xml:space="preserve">2) </w:t>
      </w:r>
    </w:p>
    <w:p w14:paraId="37B88653" w14:textId="600D3C61" w:rsidR="005A40CC" w:rsidRDefault="005A40CC" w:rsidP="005A40CC"/>
    <w:p w14:paraId="76D22CD4" w14:textId="77777777" w:rsidR="00977C45" w:rsidRDefault="00977C45" w:rsidP="005A40CC"/>
    <w:p w14:paraId="2744A52A" w14:textId="2AC3E1C2" w:rsidR="005A40CC" w:rsidRPr="00351270" w:rsidRDefault="005A40CC" w:rsidP="005A40CC">
      <w:pPr>
        <w:rPr>
          <w:sz w:val="22"/>
          <w:szCs w:val="22"/>
        </w:rPr>
      </w:pPr>
      <w:r w:rsidRPr="00351270">
        <w:rPr>
          <w:sz w:val="22"/>
          <w:szCs w:val="22"/>
        </w:rPr>
        <w:t>Denominamos vinculo a todo elemento físico que limita la probabilidad de movimiento de una estructura rígida e indeformable (ya sea según su forma) unida con el suelo. Evitando la aparición de magnitudes elásticas en cualquier punto de una estructura en lo que haya aplicado.</w:t>
      </w:r>
    </w:p>
    <w:p w14:paraId="0F811128" w14:textId="77777777" w:rsidR="005A40CC" w:rsidRPr="00351270" w:rsidRDefault="005A40CC" w:rsidP="005A40CC">
      <w:pPr>
        <w:rPr>
          <w:sz w:val="22"/>
          <w:szCs w:val="22"/>
        </w:rPr>
      </w:pPr>
      <w:r w:rsidRPr="00351270">
        <w:rPr>
          <w:sz w:val="22"/>
          <w:szCs w:val="22"/>
        </w:rPr>
        <w:t>Las magnitudes elásticas son la fuerza aplicada que genera un desplazamiento colineal a dicha fuerza y un par que genera una rotación con eje colineal. Y cada una de estas magnitudes tiene su correspondiente magnitud elástica que es la que impide su desplazamiento o rotación.</w:t>
      </w:r>
    </w:p>
    <w:p w14:paraId="6024F73F" w14:textId="2D3E1BB9" w:rsidR="00977C45" w:rsidRPr="00351270" w:rsidRDefault="005A40CC" w:rsidP="005A40CC">
      <w:pPr>
        <w:rPr>
          <w:sz w:val="22"/>
          <w:szCs w:val="22"/>
        </w:rPr>
      </w:pPr>
      <w:r w:rsidRPr="00351270">
        <w:rPr>
          <w:sz w:val="22"/>
          <w:szCs w:val="22"/>
        </w:rPr>
        <w:t>Estos vinculo impiden diferentes magnitudes estáticas generando una magnitud elástica, y dependiendo de la cantidad generada; (magnitud elástica) o restringida (magnitud estática); se la denomina grado o especie de vinculo.</w:t>
      </w:r>
    </w:p>
    <w:p w14:paraId="42BA44AD" w14:textId="22A2E097" w:rsidR="00743D48" w:rsidRPr="00351270" w:rsidRDefault="00743D48" w:rsidP="005A40CC">
      <w:pPr>
        <w:rPr>
          <w:sz w:val="22"/>
          <w:szCs w:val="22"/>
        </w:rPr>
      </w:pPr>
      <w:r w:rsidRPr="00351270">
        <w:rPr>
          <w:sz w:val="22"/>
          <w:szCs w:val="22"/>
        </w:rPr>
        <w:t xml:space="preserve">En el caso de una estructura plana, en el cual sus grados de libertad son 3 (ya que son los desplazamientos en el eje de coordenadas x, y además de un respectivo giro) si se quiere estar en equilibrio estático, se deberá vincular </w:t>
      </w:r>
      <w:r w:rsidR="00A13B9F" w:rsidRPr="00351270">
        <w:rPr>
          <w:sz w:val="22"/>
          <w:szCs w:val="22"/>
        </w:rPr>
        <w:t xml:space="preserve">restringiendo sus movimientos. </w:t>
      </w:r>
      <w:r w:rsidR="00A13B9F" w:rsidRPr="00351270">
        <w:rPr>
          <w:sz w:val="22"/>
          <w:szCs w:val="22"/>
        </w:rPr>
        <w:br/>
      </w:r>
      <w:r w:rsidR="00F5009A" w:rsidRPr="00351270">
        <w:rPr>
          <w:sz w:val="22"/>
          <w:szCs w:val="22"/>
        </w:rPr>
        <w:t>En caso</w:t>
      </w:r>
      <w:r w:rsidR="00A13B9F" w:rsidRPr="00351270">
        <w:rPr>
          <w:sz w:val="22"/>
          <w:szCs w:val="22"/>
        </w:rPr>
        <w:t xml:space="preserve"> de poseer menos restricciones por vínculos de especie en sus grados de libertad, esta estructura se encontraría </w:t>
      </w:r>
      <w:r w:rsidR="00F5009A" w:rsidRPr="00351270">
        <w:rPr>
          <w:sz w:val="22"/>
          <w:szCs w:val="22"/>
        </w:rPr>
        <w:t>hipostáticamente</w:t>
      </w:r>
      <w:r w:rsidR="00A13B9F" w:rsidRPr="00351270">
        <w:rPr>
          <w:sz w:val="22"/>
          <w:szCs w:val="22"/>
        </w:rPr>
        <w:t xml:space="preserve"> sustentable.</w:t>
      </w:r>
    </w:p>
    <w:p w14:paraId="203F7DA3" w14:textId="01918077" w:rsidR="00977C45" w:rsidRPr="00351270" w:rsidRDefault="00A13B9F" w:rsidP="005A40CC">
      <w:pPr>
        <w:rPr>
          <w:sz w:val="22"/>
          <w:szCs w:val="22"/>
        </w:rPr>
      </w:pPr>
      <w:r w:rsidRPr="00351270">
        <w:rPr>
          <w:sz w:val="22"/>
          <w:szCs w:val="22"/>
        </w:rPr>
        <w:t>Si posee igual cantidad de</w:t>
      </w:r>
      <w:r w:rsidRPr="00351270">
        <w:rPr>
          <w:sz w:val="22"/>
          <w:szCs w:val="22"/>
        </w:rPr>
        <w:t xml:space="preserve"> restricciones por vínculos </w:t>
      </w:r>
      <w:r w:rsidRPr="00351270">
        <w:rPr>
          <w:sz w:val="22"/>
          <w:szCs w:val="22"/>
        </w:rPr>
        <w:t>que</w:t>
      </w:r>
      <w:r w:rsidRPr="00351270">
        <w:rPr>
          <w:sz w:val="22"/>
          <w:szCs w:val="22"/>
        </w:rPr>
        <w:t xml:space="preserve"> grados de libertad, esta estructura </w:t>
      </w:r>
      <w:r w:rsidRPr="00351270">
        <w:rPr>
          <w:sz w:val="22"/>
          <w:szCs w:val="22"/>
        </w:rPr>
        <w:t xml:space="preserve">se encontraría </w:t>
      </w:r>
      <w:r w:rsidR="00F5009A" w:rsidRPr="00351270">
        <w:rPr>
          <w:sz w:val="22"/>
          <w:szCs w:val="22"/>
        </w:rPr>
        <w:t>isostáticamente</w:t>
      </w:r>
      <w:r w:rsidRPr="00351270">
        <w:rPr>
          <w:sz w:val="22"/>
          <w:szCs w:val="22"/>
        </w:rPr>
        <w:t xml:space="preserve"> sustenta</w:t>
      </w:r>
      <w:r w:rsidRPr="00351270">
        <w:rPr>
          <w:sz w:val="22"/>
          <w:szCs w:val="22"/>
        </w:rPr>
        <w:t>da.</w:t>
      </w:r>
    </w:p>
    <w:p w14:paraId="11AAC9D2" w14:textId="528E6951" w:rsidR="00977C45" w:rsidRPr="00351270" w:rsidRDefault="00F5009A" w:rsidP="005A40CC">
      <w:pPr>
        <w:rPr>
          <w:sz w:val="22"/>
          <w:szCs w:val="22"/>
        </w:rPr>
      </w:pPr>
      <w:proofErr w:type="gramStart"/>
      <w:r w:rsidRPr="00351270">
        <w:rPr>
          <w:sz w:val="22"/>
          <w:szCs w:val="22"/>
        </w:rPr>
        <w:t>Finalmente</w:t>
      </w:r>
      <w:proofErr w:type="gramEnd"/>
      <w:r w:rsidRPr="00351270">
        <w:rPr>
          <w:sz w:val="22"/>
          <w:szCs w:val="22"/>
        </w:rPr>
        <w:t xml:space="preserve"> si</w:t>
      </w:r>
      <w:r w:rsidR="00A13B9F" w:rsidRPr="00351270">
        <w:rPr>
          <w:sz w:val="22"/>
          <w:szCs w:val="22"/>
        </w:rPr>
        <w:t xml:space="preserve"> poseer </w:t>
      </w:r>
      <w:r w:rsidRPr="00351270">
        <w:rPr>
          <w:sz w:val="22"/>
          <w:szCs w:val="22"/>
        </w:rPr>
        <w:t>más</w:t>
      </w:r>
      <w:r w:rsidR="00A13B9F" w:rsidRPr="00351270">
        <w:rPr>
          <w:sz w:val="22"/>
          <w:szCs w:val="22"/>
        </w:rPr>
        <w:t xml:space="preserve"> restricciones por vínculos </w:t>
      </w:r>
      <w:r w:rsidRPr="00351270">
        <w:rPr>
          <w:sz w:val="22"/>
          <w:szCs w:val="22"/>
        </w:rPr>
        <w:t>de especies que grados</w:t>
      </w:r>
      <w:r w:rsidR="00A13B9F" w:rsidRPr="00351270">
        <w:rPr>
          <w:sz w:val="22"/>
          <w:szCs w:val="22"/>
        </w:rPr>
        <w:t xml:space="preserve"> de libertad, esta estructura </w:t>
      </w:r>
      <w:r w:rsidRPr="00351270">
        <w:rPr>
          <w:sz w:val="22"/>
          <w:szCs w:val="22"/>
        </w:rPr>
        <w:t>estaría</w:t>
      </w:r>
      <w:r w:rsidR="00A13B9F" w:rsidRPr="00351270">
        <w:rPr>
          <w:sz w:val="22"/>
          <w:szCs w:val="22"/>
        </w:rPr>
        <w:t xml:space="preserve"> </w:t>
      </w:r>
      <w:r w:rsidRPr="00351270">
        <w:rPr>
          <w:sz w:val="22"/>
          <w:szCs w:val="22"/>
        </w:rPr>
        <w:t>hiperestáticamente</w:t>
      </w:r>
      <w:r w:rsidR="00A13B9F" w:rsidRPr="00351270">
        <w:rPr>
          <w:sz w:val="22"/>
          <w:szCs w:val="22"/>
        </w:rPr>
        <w:t xml:space="preserve"> sustentable</w:t>
      </w:r>
      <w:r w:rsidRPr="00351270">
        <w:rPr>
          <w:sz w:val="22"/>
          <w:szCs w:val="22"/>
        </w:rPr>
        <w:t>.</w:t>
      </w:r>
    </w:p>
    <w:p w14:paraId="58784716" w14:textId="69438F4D" w:rsidR="00977C45" w:rsidRPr="00351270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5FDD66C5" w14:textId="4BBC7FB0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197B60E6" w14:textId="2D4128DA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37C9101B" w14:textId="377BBEA4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14D6376" w14:textId="30ED5D17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1D19102D" w14:textId="658E5980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10C6476" w14:textId="7376B7FD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C7D5CCC" w14:textId="605DC98F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090A6FC9" w14:textId="706F16A8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70C5246A" w14:textId="5612DA3D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C4B2702" w14:textId="5A245131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3E4B99FF" w14:textId="755F9344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6EA18A6A" w14:textId="4648084E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547385A8" w14:textId="6EDB5864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6FDAF6C7" w14:textId="3E3A1346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55023C52" w14:textId="51D0F21A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57E4A0E4" w14:textId="78FD35AC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5010870" w14:textId="33AD7B64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16388D7" w14:textId="02856DF6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53D81F47" w14:textId="2534C761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74D1A3E2" w14:textId="29891887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0B7EBD9A" w14:textId="4E2E186A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596B838E" w14:textId="77777777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6027E29F" w14:textId="5D55938E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370AA280" w14:textId="2E08E244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5DD1569" w14:textId="2D8B144B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4B964F19" w14:textId="6065415B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78920A5" w14:textId="52B61296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DF3EA9F" w14:textId="017C9F58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24F9B4AF" w14:textId="1A955C85" w:rsidR="00977C45" w:rsidRPr="00351270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7C20C14B" w14:textId="77777777" w:rsidR="00977C45" w:rsidRPr="00351270" w:rsidRDefault="00977C45" w:rsidP="00977C45">
      <w:pPr>
        <w:rPr>
          <w:sz w:val="22"/>
          <w:szCs w:val="22"/>
        </w:rPr>
      </w:pPr>
      <w:r w:rsidRPr="00351270">
        <w:rPr>
          <w:sz w:val="22"/>
          <w:szCs w:val="22"/>
        </w:rPr>
        <w:t>De los cuales tenemos los siguientes:</w:t>
      </w:r>
    </w:p>
    <w:p w14:paraId="6F0B091B" w14:textId="15694E81" w:rsidR="00977C45" w:rsidRPr="00351270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03F56623" w14:textId="785BF3D3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7AA5DECF" w14:textId="4861A076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6455B30B" w14:textId="77777777" w:rsidR="00977C45" w:rsidRDefault="00977C45" w:rsidP="00514715">
      <w:pPr>
        <w:rPr>
          <w:rFonts w:asciiTheme="minorHAnsi" w:hAnsiTheme="minorHAnsi" w:cstheme="minorHAnsi"/>
          <w:sz w:val="22"/>
          <w:szCs w:val="22"/>
        </w:rPr>
      </w:pPr>
    </w:p>
    <w:p w14:paraId="53401CA5" w14:textId="3CC204AD" w:rsidR="009002A6" w:rsidRPr="00977C45" w:rsidRDefault="00BA5902" w:rsidP="00514715">
      <w:pPr>
        <w:rPr>
          <w:rFonts w:asciiTheme="minorHAnsi" w:hAnsiTheme="minorHAnsi" w:cstheme="minorHAnsi"/>
          <w:sz w:val="22"/>
          <w:szCs w:val="22"/>
          <w:u w:val="single"/>
        </w:rPr>
      </w:pPr>
      <w:r w:rsidRPr="004A3C15">
        <w:rPr>
          <w:rFonts w:asciiTheme="minorHAnsi" w:hAnsiTheme="minorHAnsi" w:cstheme="minorHAnsi"/>
          <w:sz w:val="22"/>
          <w:szCs w:val="22"/>
        </w:rPr>
        <w:t xml:space="preserve"> </w:t>
      </w:r>
      <w:r w:rsidRPr="00977C45">
        <w:rPr>
          <w:rFonts w:asciiTheme="minorHAnsi" w:hAnsiTheme="minorHAnsi" w:cstheme="minorHAnsi"/>
          <w:sz w:val="22"/>
          <w:szCs w:val="22"/>
          <w:u w:val="single"/>
        </w:rPr>
        <w:t xml:space="preserve">VINCULACIÓN EXTERNA </w:t>
      </w:r>
    </w:p>
    <w:tbl>
      <w:tblPr>
        <w:tblStyle w:val="Tablaconcuadrcula"/>
        <w:tblpPr w:leftFromText="141" w:rightFromText="141" w:vertAnchor="text" w:horzAnchor="margin" w:tblpXSpec="center" w:tblpY="228"/>
        <w:tblW w:w="0" w:type="auto"/>
        <w:tblLook w:val="04A0" w:firstRow="1" w:lastRow="0" w:firstColumn="1" w:lastColumn="0" w:noHBand="0" w:noVBand="1"/>
      </w:tblPr>
      <w:tblGrid>
        <w:gridCol w:w="1616"/>
        <w:gridCol w:w="2107"/>
        <w:gridCol w:w="1553"/>
        <w:gridCol w:w="1538"/>
        <w:gridCol w:w="1553"/>
        <w:gridCol w:w="1538"/>
      </w:tblGrid>
      <w:tr w:rsidR="003A5323" w:rsidRPr="00B106D9" w14:paraId="2004F13C" w14:textId="77777777" w:rsidTr="00783B6B">
        <w:trPr>
          <w:trHeight w:val="755"/>
        </w:trPr>
        <w:tc>
          <w:tcPr>
            <w:tcW w:w="1621" w:type="dxa"/>
            <w:vMerge w:val="restart"/>
          </w:tcPr>
          <w:p w14:paraId="567E2AEA" w14:textId="571ED7D7" w:rsidR="003A5323" w:rsidRPr="00B106D9" w:rsidRDefault="003A5323" w:rsidP="00B106D9">
            <w:pPr>
              <w:rPr>
                <w:rFonts w:ascii="Calibri" w:hAnsi="Calibri" w:cs="Calibri"/>
                <w:sz w:val="22"/>
                <w:szCs w:val="22"/>
              </w:rPr>
            </w:pPr>
            <w:r w:rsidRPr="00B106D9">
              <w:rPr>
                <w:rFonts w:ascii="Calibri" w:hAnsi="Calibri" w:cs="Calibri"/>
                <w:sz w:val="22"/>
                <w:szCs w:val="22"/>
              </w:rPr>
              <w:t>Materialización del vínculo en la estructura real. (foto apoyo)</w:t>
            </w:r>
          </w:p>
        </w:tc>
        <w:tc>
          <w:tcPr>
            <w:tcW w:w="1850" w:type="dxa"/>
            <w:vMerge w:val="restart"/>
          </w:tcPr>
          <w:p w14:paraId="41412BA6" w14:textId="35682722" w:rsidR="003A5323" w:rsidRPr="00B106D9" w:rsidRDefault="003A5323" w:rsidP="00B106D9">
            <w:pPr>
              <w:rPr>
                <w:rFonts w:ascii="Calibri" w:hAnsi="Calibri" w:cs="Calibri"/>
                <w:sz w:val="22"/>
                <w:szCs w:val="22"/>
              </w:rPr>
            </w:pPr>
            <w:r>
              <w:t>Simbolización del vínculo</w:t>
            </w:r>
          </w:p>
        </w:tc>
        <w:tc>
          <w:tcPr>
            <w:tcW w:w="3217" w:type="dxa"/>
            <w:gridSpan w:val="2"/>
          </w:tcPr>
          <w:p w14:paraId="7E9D5A00" w14:textId="6D5FC1DA" w:rsidR="003A5323" w:rsidRPr="00B106D9" w:rsidRDefault="003A5323" w:rsidP="006C240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Magnitudes Generadas</w:t>
            </w:r>
          </w:p>
        </w:tc>
        <w:tc>
          <w:tcPr>
            <w:tcW w:w="3217" w:type="dxa"/>
            <w:gridSpan w:val="2"/>
          </w:tcPr>
          <w:p w14:paraId="152AA4E7" w14:textId="5C948016" w:rsidR="003A5323" w:rsidRPr="00B106D9" w:rsidRDefault="003A5323" w:rsidP="00B106D9">
            <w:pPr>
              <w:rPr>
                <w:rFonts w:ascii="Calibri" w:hAnsi="Calibri" w:cs="Calibri"/>
                <w:sz w:val="22"/>
                <w:szCs w:val="22"/>
              </w:rPr>
            </w:pPr>
            <w:r>
              <w:t>Magnitudes NO Generadas</w:t>
            </w:r>
          </w:p>
        </w:tc>
      </w:tr>
      <w:tr w:rsidR="00EA437F" w:rsidRPr="00B106D9" w14:paraId="5E22870F" w14:textId="77777777" w:rsidTr="002F61DD">
        <w:trPr>
          <w:trHeight w:val="922"/>
        </w:trPr>
        <w:tc>
          <w:tcPr>
            <w:tcW w:w="1621" w:type="dxa"/>
            <w:vMerge/>
          </w:tcPr>
          <w:p w14:paraId="23FB8E4F" w14:textId="52DBD8F4" w:rsidR="003A5323" w:rsidRPr="00B106D9" w:rsidRDefault="003A5323" w:rsidP="00B106D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50" w:type="dxa"/>
            <w:vMerge/>
          </w:tcPr>
          <w:p w14:paraId="048F33E3" w14:textId="77777777" w:rsidR="003A5323" w:rsidRPr="00B106D9" w:rsidRDefault="003A5323" w:rsidP="00B106D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10" w:type="dxa"/>
          </w:tcPr>
          <w:p w14:paraId="04C62E03" w14:textId="726DFF1C" w:rsidR="003A5323" w:rsidRPr="00B106D9" w:rsidRDefault="003A5323" w:rsidP="00B106D9">
            <w:pPr>
              <w:rPr>
                <w:rFonts w:ascii="Calibri" w:hAnsi="Calibri" w:cs="Calibri"/>
                <w:sz w:val="22"/>
                <w:szCs w:val="22"/>
              </w:rPr>
            </w:pPr>
            <w:r>
              <w:t>Elásticas Restringidas</w:t>
            </w:r>
          </w:p>
        </w:tc>
        <w:tc>
          <w:tcPr>
            <w:tcW w:w="1607" w:type="dxa"/>
          </w:tcPr>
          <w:p w14:paraId="41DFD273" w14:textId="5CD97143" w:rsidR="003A5323" w:rsidRPr="00B106D9" w:rsidRDefault="003A5323" w:rsidP="00B106D9">
            <w:pPr>
              <w:rPr>
                <w:rFonts w:ascii="Calibri" w:hAnsi="Calibri" w:cs="Calibri"/>
                <w:sz w:val="22"/>
                <w:szCs w:val="22"/>
              </w:rPr>
            </w:pPr>
            <w:r>
              <w:t>Reacciones Generadas</w:t>
            </w:r>
          </w:p>
        </w:tc>
        <w:tc>
          <w:tcPr>
            <w:tcW w:w="1610" w:type="dxa"/>
          </w:tcPr>
          <w:p w14:paraId="429969CF" w14:textId="635C1109" w:rsidR="003A5323" w:rsidRPr="00B106D9" w:rsidRDefault="003A5323" w:rsidP="00B106D9">
            <w:pPr>
              <w:rPr>
                <w:rFonts w:ascii="Calibri" w:hAnsi="Calibri" w:cs="Calibri"/>
                <w:sz w:val="22"/>
                <w:szCs w:val="22"/>
              </w:rPr>
            </w:pPr>
            <w:r>
              <w:t>Elásticas NO Restringidas</w:t>
            </w:r>
          </w:p>
        </w:tc>
        <w:tc>
          <w:tcPr>
            <w:tcW w:w="1607" w:type="dxa"/>
          </w:tcPr>
          <w:p w14:paraId="127CF07C" w14:textId="29ED5F99" w:rsidR="003A5323" w:rsidRPr="00B106D9" w:rsidRDefault="003A5323" w:rsidP="00B106D9">
            <w:pPr>
              <w:rPr>
                <w:rFonts w:ascii="Calibri" w:hAnsi="Calibri" w:cs="Calibri"/>
                <w:sz w:val="22"/>
                <w:szCs w:val="22"/>
              </w:rPr>
            </w:pPr>
            <w:r>
              <w:t>Reacciones NO Generadas</w:t>
            </w:r>
          </w:p>
        </w:tc>
      </w:tr>
      <w:tr w:rsidR="00783B6B" w:rsidRPr="00B106D9" w14:paraId="138153E4" w14:textId="77777777" w:rsidTr="002F61DD">
        <w:trPr>
          <w:trHeight w:val="849"/>
        </w:trPr>
        <w:tc>
          <w:tcPr>
            <w:tcW w:w="1621" w:type="dxa"/>
          </w:tcPr>
          <w:p w14:paraId="717B3C14" w14:textId="77777777" w:rsidR="00783B6B" w:rsidRPr="00B106D9" w:rsidRDefault="00783B6B" w:rsidP="00B106D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84" w:type="dxa"/>
            <w:gridSpan w:val="5"/>
          </w:tcPr>
          <w:p w14:paraId="687235C6" w14:textId="77777777" w:rsidR="002F61DD" w:rsidRDefault="002F61DD" w:rsidP="002F61D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1D8F0A0D" w14:textId="6CFE1BDF" w:rsidR="00783B6B" w:rsidRDefault="002F61DD" w:rsidP="002F61DD">
            <w:pPr>
              <w:jc w:val="center"/>
            </w:pPr>
            <w:r w:rsidRPr="002F61DD">
              <w:rPr>
                <w:b/>
                <w:bCs/>
                <w:sz w:val="24"/>
                <w:szCs w:val="24"/>
                <w:u w:val="single"/>
              </w:rPr>
              <w:t>Vínculos de primera especie</w:t>
            </w:r>
            <w:r>
              <w:t xml:space="preserve"> (vínculos que restringen </w:t>
            </w:r>
            <w:r w:rsidR="006D3061">
              <w:t>una de las</w:t>
            </w:r>
            <w:r>
              <w:t xml:space="preserve"> magnitud</w:t>
            </w:r>
            <w:r w:rsidR="006D3061">
              <w:t>es</w:t>
            </w:r>
            <w:r>
              <w:t xml:space="preserve"> elásticas)</w:t>
            </w:r>
          </w:p>
        </w:tc>
      </w:tr>
      <w:tr w:rsidR="00EA437F" w:rsidRPr="00B106D9" w14:paraId="57774CD9" w14:textId="77777777" w:rsidTr="002F61DD">
        <w:trPr>
          <w:trHeight w:val="2101"/>
        </w:trPr>
        <w:tc>
          <w:tcPr>
            <w:tcW w:w="1621" w:type="dxa"/>
          </w:tcPr>
          <w:p w14:paraId="6DA42543" w14:textId="1C11C35F" w:rsidR="00B106D9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  <w:tc>
          <w:tcPr>
            <w:tcW w:w="1850" w:type="dxa"/>
          </w:tcPr>
          <w:p w14:paraId="4D365ADF" w14:textId="3475F813" w:rsidR="00B106D9" w:rsidRPr="00B106D9" w:rsidRDefault="006A3065" w:rsidP="006A306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A3065">
              <w:rPr>
                <w:u w:val="single"/>
              </w:rPr>
              <w:t>Apoyo móvil (apoyo simple)</w:t>
            </w:r>
            <w:r>
              <w:object w:dxaOrig="3000" w:dyaOrig="3000" w14:anchorId="6776A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9" type="#_x0000_t75" style="width:77.25pt;height:78pt" o:ole="">
                  <v:imagedata r:id="rId7" o:title=""/>
                </v:shape>
                <o:OLEObject Type="Embed" ProgID="PBrush" ShapeID="_x0000_i1159" DrawAspect="Content" ObjectID="_1709643811" r:id="rId8"/>
              </w:object>
            </w:r>
          </w:p>
        </w:tc>
        <w:tc>
          <w:tcPr>
            <w:tcW w:w="1610" w:type="dxa"/>
          </w:tcPr>
          <w:p w14:paraId="3725625B" w14:textId="1C1F8BCB" w:rsidR="0069450D" w:rsidRPr="002F61DD" w:rsidRDefault="0069450D" w:rsidP="0069450D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</w:t>
            </w:r>
            <w:r w:rsidR="00AC477B" w:rsidRPr="002F61DD">
              <w:rPr>
                <w:sz w:val="32"/>
                <w:szCs w:val="32"/>
              </w:rPr>
              <w:t>y</w:t>
            </w:r>
            <w:proofErr w:type="spellEnd"/>
            <w:r w:rsidRPr="002F61DD">
              <w:rPr>
                <w:sz w:val="32"/>
                <w:szCs w:val="32"/>
              </w:rPr>
              <w:t xml:space="preserve"> = 0 </w:t>
            </w:r>
          </w:p>
          <w:p w14:paraId="39490DA1" w14:textId="113B9F5A" w:rsidR="00B106D9" w:rsidRPr="002F61DD" w:rsidRDefault="00B106D9" w:rsidP="00B106D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7" w:type="dxa"/>
          </w:tcPr>
          <w:p w14:paraId="675A36AC" w14:textId="75F5E8C5" w:rsidR="0069450D" w:rsidRPr="002F61DD" w:rsidRDefault="0069450D" w:rsidP="0069450D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F</w:t>
            </w:r>
            <w:r w:rsidR="00AC477B" w:rsidRPr="002F61DD">
              <w:rPr>
                <w:sz w:val="32"/>
                <w:szCs w:val="32"/>
              </w:rPr>
              <w:t>y</w:t>
            </w:r>
            <w:proofErr w:type="spellEnd"/>
            <w:r w:rsidRPr="002F61DD">
              <w:rPr>
                <w:sz w:val="32"/>
                <w:szCs w:val="32"/>
              </w:rPr>
              <w:t xml:space="preserve"> ≠ 0 </w:t>
            </w:r>
          </w:p>
          <w:p w14:paraId="429CB38D" w14:textId="563AF3DA" w:rsidR="00B106D9" w:rsidRPr="002F61DD" w:rsidRDefault="00B106D9" w:rsidP="00B106D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10" w:type="dxa"/>
          </w:tcPr>
          <w:p w14:paraId="53092FF0" w14:textId="49872660" w:rsidR="002F58AD" w:rsidRDefault="002F58AD" w:rsidP="002F58AD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δx</w:t>
            </w:r>
            <w:proofErr w:type="spellEnd"/>
            <w:r w:rsidRPr="002F61DD">
              <w:rPr>
                <w:sz w:val="32"/>
                <w:szCs w:val="32"/>
              </w:rPr>
              <w:t xml:space="preserve"> ≠ 0</w:t>
            </w:r>
          </w:p>
          <w:p w14:paraId="10A10ECD" w14:textId="3B309D24" w:rsidR="00AC477B" w:rsidRPr="002F61DD" w:rsidRDefault="00AC477B" w:rsidP="00B106D9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>θ ≠ 0</w:t>
            </w:r>
          </w:p>
        </w:tc>
        <w:tc>
          <w:tcPr>
            <w:tcW w:w="1607" w:type="dxa"/>
          </w:tcPr>
          <w:p w14:paraId="6252F6D0" w14:textId="7FFDD38F" w:rsidR="00AC477B" w:rsidRPr="002F61DD" w:rsidRDefault="00AC477B" w:rsidP="00AC477B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Fx</w:t>
            </w:r>
            <w:proofErr w:type="spellEnd"/>
            <w:r w:rsidRPr="002F61DD">
              <w:rPr>
                <w:sz w:val="32"/>
                <w:szCs w:val="32"/>
              </w:rPr>
              <w:t xml:space="preserve"> </w:t>
            </w:r>
            <w:r w:rsidRPr="002F61DD">
              <w:rPr>
                <w:sz w:val="32"/>
                <w:szCs w:val="32"/>
              </w:rPr>
              <w:t>=</w:t>
            </w:r>
            <w:r w:rsidRPr="002F61DD">
              <w:rPr>
                <w:sz w:val="32"/>
                <w:szCs w:val="32"/>
              </w:rPr>
              <w:t xml:space="preserve"> 0 </w:t>
            </w:r>
          </w:p>
          <w:p w14:paraId="0DC19B81" w14:textId="644A9BB5" w:rsidR="00B106D9" w:rsidRPr="002F61DD" w:rsidRDefault="00AC477B" w:rsidP="00B106D9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>M = 0</w:t>
            </w:r>
          </w:p>
        </w:tc>
      </w:tr>
      <w:tr w:rsidR="00EA437F" w:rsidRPr="00B106D9" w14:paraId="689B9F4E" w14:textId="77777777" w:rsidTr="002F61DD">
        <w:trPr>
          <w:trHeight w:val="2131"/>
        </w:trPr>
        <w:tc>
          <w:tcPr>
            <w:tcW w:w="1621" w:type="dxa"/>
          </w:tcPr>
          <w:p w14:paraId="16CC0863" w14:textId="7080D525" w:rsidR="00B106D9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2</w:t>
            </w:r>
          </w:p>
        </w:tc>
        <w:tc>
          <w:tcPr>
            <w:tcW w:w="1850" w:type="dxa"/>
          </w:tcPr>
          <w:p w14:paraId="2C6A727E" w14:textId="69358C47" w:rsidR="00B106D9" w:rsidRPr="00B106D9" w:rsidRDefault="006A3065" w:rsidP="006A306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A3065">
              <w:rPr>
                <w:u w:val="single"/>
              </w:rPr>
              <w:t>Apoyo móvil (apoyo simple)</w:t>
            </w:r>
            <w:r>
              <w:object w:dxaOrig="3000" w:dyaOrig="3000" w14:anchorId="2C6EE213">
                <v:shape id="_x0000_i1168" type="#_x0000_t75" style="width:77.25pt;height:77.25pt" o:ole="">
                  <v:imagedata r:id="rId9" o:title=""/>
                </v:shape>
                <o:OLEObject Type="Embed" ProgID="PBrush" ShapeID="_x0000_i1168" DrawAspect="Content" ObjectID="_1709643812" r:id="rId10"/>
              </w:object>
            </w:r>
          </w:p>
        </w:tc>
        <w:tc>
          <w:tcPr>
            <w:tcW w:w="1610" w:type="dxa"/>
          </w:tcPr>
          <w:p w14:paraId="0A17EE7B" w14:textId="77777777" w:rsidR="00AC477B" w:rsidRPr="002F61DD" w:rsidRDefault="00AC477B" w:rsidP="00AC477B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δx</w:t>
            </w:r>
            <w:proofErr w:type="spellEnd"/>
            <w:r w:rsidRPr="002F61DD">
              <w:rPr>
                <w:sz w:val="32"/>
                <w:szCs w:val="32"/>
              </w:rPr>
              <w:t xml:space="preserve"> = 0 </w:t>
            </w:r>
          </w:p>
          <w:p w14:paraId="0AB70BEA" w14:textId="77777777" w:rsidR="00B106D9" w:rsidRPr="002F61DD" w:rsidRDefault="00B106D9" w:rsidP="00B106D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7" w:type="dxa"/>
          </w:tcPr>
          <w:p w14:paraId="3BB5082C" w14:textId="77777777" w:rsidR="00AC477B" w:rsidRPr="002F61DD" w:rsidRDefault="00AC477B" w:rsidP="00AC477B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Fx</w:t>
            </w:r>
            <w:proofErr w:type="spellEnd"/>
            <w:r w:rsidRPr="002F61DD">
              <w:rPr>
                <w:sz w:val="32"/>
                <w:szCs w:val="32"/>
              </w:rPr>
              <w:t xml:space="preserve"> ≠ 0 </w:t>
            </w:r>
          </w:p>
          <w:p w14:paraId="2B50D611" w14:textId="77777777" w:rsidR="00B106D9" w:rsidRPr="002F61DD" w:rsidRDefault="00B106D9" w:rsidP="00B106D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10" w:type="dxa"/>
          </w:tcPr>
          <w:p w14:paraId="7B98C229" w14:textId="410F1DDE" w:rsidR="00AC477B" w:rsidRPr="002F61DD" w:rsidRDefault="00AC477B" w:rsidP="00AC477B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</w:t>
            </w:r>
            <w:r w:rsidRPr="002F61DD">
              <w:rPr>
                <w:sz w:val="32"/>
                <w:szCs w:val="32"/>
              </w:rPr>
              <w:t>y</w:t>
            </w:r>
            <w:proofErr w:type="spellEnd"/>
            <w:r w:rsidR="00783B6B" w:rsidRPr="002F61DD">
              <w:rPr>
                <w:sz w:val="32"/>
                <w:szCs w:val="32"/>
              </w:rPr>
              <w:t xml:space="preserve"> </w:t>
            </w:r>
            <w:r w:rsidRPr="002F61DD">
              <w:rPr>
                <w:sz w:val="32"/>
                <w:szCs w:val="32"/>
              </w:rPr>
              <w:t>≠ 0</w:t>
            </w:r>
          </w:p>
          <w:p w14:paraId="57311DA5" w14:textId="2E5D9B34" w:rsidR="00B106D9" w:rsidRPr="002F61DD" w:rsidRDefault="00AC477B" w:rsidP="00AC477B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>θ ≠ 0</w:t>
            </w:r>
          </w:p>
        </w:tc>
        <w:tc>
          <w:tcPr>
            <w:tcW w:w="1607" w:type="dxa"/>
          </w:tcPr>
          <w:p w14:paraId="20681C90" w14:textId="71D638F5" w:rsidR="00AC477B" w:rsidRPr="002F61DD" w:rsidRDefault="00AC477B" w:rsidP="00AC477B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F</w:t>
            </w:r>
            <w:r w:rsidRPr="002F61DD">
              <w:rPr>
                <w:sz w:val="32"/>
                <w:szCs w:val="32"/>
              </w:rPr>
              <w:t>y</w:t>
            </w:r>
            <w:proofErr w:type="spellEnd"/>
            <w:r w:rsidRPr="002F61DD">
              <w:rPr>
                <w:sz w:val="32"/>
                <w:szCs w:val="32"/>
              </w:rPr>
              <w:t xml:space="preserve"> = 0 </w:t>
            </w:r>
          </w:p>
          <w:p w14:paraId="124B2A1F" w14:textId="551C919C" w:rsidR="00B106D9" w:rsidRPr="002F61DD" w:rsidRDefault="00AC477B" w:rsidP="00AC477B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>M = 0</w:t>
            </w:r>
          </w:p>
        </w:tc>
      </w:tr>
      <w:tr w:rsidR="00EA437F" w:rsidRPr="00B106D9" w14:paraId="79B06637" w14:textId="77777777" w:rsidTr="002F61DD">
        <w:trPr>
          <w:trHeight w:val="2082"/>
        </w:trPr>
        <w:tc>
          <w:tcPr>
            <w:tcW w:w="1621" w:type="dxa"/>
          </w:tcPr>
          <w:p w14:paraId="353B6E72" w14:textId="197DF124" w:rsidR="00B106D9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lastRenderedPageBreak/>
              <w:t>3</w:t>
            </w:r>
          </w:p>
        </w:tc>
        <w:tc>
          <w:tcPr>
            <w:tcW w:w="1850" w:type="dxa"/>
          </w:tcPr>
          <w:p w14:paraId="4408CF99" w14:textId="71BFA82F" w:rsidR="00B106D9" w:rsidRPr="00B106D9" w:rsidRDefault="00EA437F" w:rsidP="00B106D9">
            <w:pPr>
              <w:rPr>
                <w:rFonts w:ascii="Calibri" w:hAnsi="Calibri" w:cs="Calibri"/>
                <w:sz w:val="22"/>
                <w:szCs w:val="22"/>
              </w:rPr>
            </w:pPr>
            <w:r w:rsidRPr="00551A25">
              <w:rPr>
                <w:u w:val="single"/>
              </w:rPr>
              <w:t>Empotramiento Libre</w:t>
            </w:r>
            <w:r>
              <w:object w:dxaOrig="3615" w:dyaOrig="3120" w14:anchorId="4FC3DAA3">
                <v:shape id="_x0000_i1182" type="#_x0000_t75" style="width:81.75pt;height:70.5pt" o:ole="">
                  <v:imagedata r:id="rId11" o:title=""/>
                </v:shape>
                <o:OLEObject Type="Embed" ProgID="PBrush" ShapeID="_x0000_i1182" DrawAspect="Content" ObjectID="_1709643813" r:id="rId12"/>
              </w:object>
            </w:r>
          </w:p>
        </w:tc>
        <w:tc>
          <w:tcPr>
            <w:tcW w:w="1610" w:type="dxa"/>
          </w:tcPr>
          <w:p w14:paraId="211105AA" w14:textId="42BA07A0" w:rsidR="00B106D9" w:rsidRPr="002F61DD" w:rsidRDefault="00783B6B" w:rsidP="00B106D9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 xml:space="preserve">θ </w:t>
            </w:r>
            <w:r w:rsidRPr="002F61DD">
              <w:rPr>
                <w:sz w:val="32"/>
                <w:szCs w:val="32"/>
              </w:rPr>
              <w:t xml:space="preserve">= </w:t>
            </w:r>
            <w:r w:rsidRPr="002F61DD">
              <w:rPr>
                <w:sz w:val="32"/>
                <w:szCs w:val="32"/>
              </w:rPr>
              <w:t>0</w:t>
            </w:r>
          </w:p>
        </w:tc>
        <w:tc>
          <w:tcPr>
            <w:tcW w:w="1607" w:type="dxa"/>
          </w:tcPr>
          <w:p w14:paraId="2512FF82" w14:textId="794AAE56" w:rsidR="00B106D9" w:rsidRPr="002F61DD" w:rsidRDefault="00783B6B" w:rsidP="00B106D9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>M ≠ 0</w:t>
            </w:r>
          </w:p>
        </w:tc>
        <w:tc>
          <w:tcPr>
            <w:tcW w:w="1610" w:type="dxa"/>
          </w:tcPr>
          <w:p w14:paraId="15B99AF6" w14:textId="77777777" w:rsidR="00783B6B" w:rsidRPr="002F61DD" w:rsidRDefault="00783B6B" w:rsidP="00783B6B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δx</w:t>
            </w:r>
            <w:proofErr w:type="spellEnd"/>
            <w:r w:rsidRPr="002F61DD">
              <w:rPr>
                <w:sz w:val="32"/>
                <w:szCs w:val="32"/>
              </w:rPr>
              <w:t xml:space="preserve"> ≠ 0</w:t>
            </w:r>
          </w:p>
          <w:p w14:paraId="5481588D" w14:textId="77777777" w:rsidR="00783B6B" w:rsidRPr="002F61DD" w:rsidRDefault="00783B6B" w:rsidP="00783B6B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δy</w:t>
            </w:r>
            <w:proofErr w:type="spellEnd"/>
            <w:r w:rsidRPr="002F61DD">
              <w:rPr>
                <w:sz w:val="32"/>
                <w:szCs w:val="32"/>
              </w:rPr>
              <w:t xml:space="preserve"> ≠ 0</w:t>
            </w:r>
          </w:p>
          <w:p w14:paraId="64E0F345" w14:textId="77777777" w:rsidR="00B106D9" w:rsidRPr="002F61DD" w:rsidRDefault="00B106D9" w:rsidP="00B106D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7" w:type="dxa"/>
          </w:tcPr>
          <w:p w14:paraId="035D2566" w14:textId="77777777" w:rsidR="00783B6B" w:rsidRPr="002F61DD" w:rsidRDefault="00783B6B" w:rsidP="00783B6B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Fx</w:t>
            </w:r>
            <w:proofErr w:type="spellEnd"/>
            <w:r w:rsidRPr="002F61DD">
              <w:rPr>
                <w:sz w:val="32"/>
                <w:szCs w:val="32"/>
              </w:rPr>
              <w:t xml:space="preserve"> = 0 </w:t>
            </w:r>
          </w:p>
          <w:p w14:paraId="20014DC0" w14:textId="77777777" w:rsidR="00783B6B" w:rsidRPr="002F61DD" w:rsidRDefault="00783B6B" w:rsidP="00783B6B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Fy</w:t>
            </w:r>
            <w:proofErr w:type="spellEnd"/>
            <w:r w:rsidRPr="002F61DD">
              <w:rPr>
                <w:sz w:val="32"/>
                <w:szCs w:val="32"/>
              </w:rPr>
              <w:t xml:space="preserve"> = 0 </w:t>
            </w:r>
          </w:p>
          <w:p w14:paraId="24E17E20" w14:textId="77777777" w:rsidR="00B106D9" w:rsidRPr="002F61DD" w:rsidRDefault="00B106D9" w:rsidP="00B106D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F58AD" w:rsidRPr="00B106D9" w14:paraId="48962CC4" w14:textId="77777777" w:rsidTr="002F61DD">
        <w:trPr>
          <w:trHeight w:val="842"/>
        </w:trPr>
        <w:tc>
          <w:tcPr>
            <w:tcW w:w="1621" w:type="dxa"/>
            <w:vMerge w:val="restart"/>
          </w:tcPr>
          <w:p w14:paraId="5379834A" w14:textId="77777777" w:rsidR="002F58AD" w:rsidRPr="00B106D9" w:rsidRDefault="002F58AD" w:rsidP="00B106D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84" w:type="dxa"/>
            <w:gridSpan w:val="5"/>
          </w:tcPr>
          <w:p w14:paraId="082739FF" w14:textId="77777777" w:rsidR="002F58AD" w:rsidRDefault="002F58AD" w:rsidP="002F61D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0A0A4F70" w14:textId="53C4A70A" w:rsidR="002F58AD" w:rsidRPr="00351270" w:rsidRDefault="002F58AD" w:rsidP="002F61DD">
            <w:pPr>
              <w:jc w:val="center"/>
              <w:rPr>
                <w:sz w:val="22"/>
                <w:szCs w:val="22"/>
              </w:rPr>
            </w:pPr>
            <w:r w:rsidRPr="00351270">
              <w:rPr>
                <w:b/>
                <w:bCs/>
                <w:sz w:val="22"/>
                <w:szCs w:val="22"/>
                <w:u w:val="single"/>
              </w:rPr>
              <w:t xml:space="preserve">Vínculos de </w:t>
            </w:r>
            <w:r w:rsidRPr="00351270">
              <w:rPr>
                <w:b/>
                <w:bCs/>
                <w:sz w:val="22"/>
                <w:szCs w:val="22"/>
                <w:u w:val="single"/>
              </w:rPr>
              <w:t>segunda</w:t>
            </w:r>
            <w:r w:rsidRPr="00351270">
              <w:rPr>
                <w:b/>
                <w:bCs/>
                <w:sz w:val="22"/>
                <w:szCs w:val="22"/>
                <w:u w:val="single"/>
              </w:rPr>
              <w:t xml:space="preserve"> especie</w:t>
            </w:r>
            <w:r w:rsidRPr="00351270">
              <w:rPr>
                <w:sz w:val="22"/>
                <w:szCs w:val="22"/>
              </w:rPr>
              <w:t xml:space="preserve"> (vínculos que restringen dos magnitudes elásticas)</w:t>
            </w:r>
          </w:p>
        </w:tc>
      </w:tr>
      <w:tr w:rsidR="002F58AD" w:rsidRPr="00B106D9" w14:paraId="55DA53B5" w14:textId="77777777" w:rsidTr="00783B6B">
        <w:trPr>
          <w:trHeight w:val="713"/>
        </w:trPr>
        <w:tc>
          <w:tcPr>
            <w:tcW w:w="1621" w:type="dxa"/>
            <w:vMerge/>
          </w:tcPr>
          <w:p w14:paraId="57D86699" w14:textId="77777777" w:rsidR="002F58AD" w:rsidRPr="00B106D9" w:rsidRDefault="002F58AD" w:rsidP="002F58A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50" w:type="dxa"/>
          </w:tcPr>
          <w:p w14:paraId="23E4E276" w14:textId="172CEF05" w:rsidR="002F58AD" w:rsidRDefault="002F58AD" w:rsidP="002F58AD">
            <w:r>
              <w:t>Simbolización del vínculo</w:t>
            </w:r>
          </w:p>
        </w:tc>
        <w:tc>
          <w:tcPr>
            <w:tcW w:w="1610" w:type="dxa"/>
          </w:tcPr>
          <w:p w14:paraId="1ED08B68" w14:textId="26A52C1B" w:rsidR="002F58AD" w:rsidRDefault="002F58AD" w:rsidP="002F58AD">
            <w:r>
              <w:t>Elásticas Restringidas</w:t>
            </w:r>
          </w:p>
        </w:tc>
        <w:tc>
          <w:tcPr>
            <w:tcW w:w="1607" w:type="dxa"/>
          </w:tcPr>
          <w:p w14:paraId="4180D3A5" w14:textId="2999D49D" w:rsidR="002F58AD" w:rsidRDefault="002F58AD" w:rsidP="002F58AD">
            <w:r>
              <w:t>Reacciones Generadas</w:t>
            </w:r>
          </w:p>
        </w:tc>
        <w:tc>
          <w:tcPr>
            <w:tcW w:w="1610" w:type="dxa"/>
          </w:tcPr>
          <w:p w14:paraId="064449FF" w14:textId="0D7E457C" w:rsidR="002F58AD" w:rsidRDefault="002F58AD" w:rsidP="002F58AD">
            <w:r>
              <w:t>Elásticas NO Restringidas</w:t>
            </w:r>
          </w:p>
        </w:tc>
        <w:tc>
          <w:tcPr>
            <w:tcW w:w="1607" w:type="dxa"/>
          </w:tcPr>
          <w:p w14:paraId="04D76214" w14:textId="403C4D3C" w:rsidR="002F58AD" w:rsidRDefault="002F58AD" w:rsidP="002F58AD">
            <w:r>
              <w:t>Reacciones NO Generadas</w:t>
            </w:r>
          </w:p>
        </w:tc>
      </w:tr>
      <w:tr w:rsidR="00EA437F" w:rsidRPr="00B106D9" w14:paraId="7E7B5D39" w14:textId="77777777" w:rsidTr="00783B6B">
        <w:trPr>
          <w:trHeight w:val="713"/>
        </w:trPr>
        <w:tc>
          <w:tcPr>
            <w:tcW w:w="1621" w:type="dxa"/>
          </w:tcPr>
          <w:p w14:paraId="36EEBAE9" w14:textId="0F98BFEF" w:rsidR="00581E46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  <w:tc>
          <w:tcPr>
            <w:tcW w:w="1850" w:type="dxa"/>
          </w:tcPr>
          <w:p w14:paraId="078C2427" w14:textId="2653A3FE" w:rsidR="00551A25" w:rsidRPr="00551A25" w:rsidRDefault="00551A25" w:rsidP="00B106D9">
            <w:pPr>
              <w:rPr>
                <w:u w:val="single"/>
              </w:rPr>
            </w:pPr>
            <w:r w:rsidRPr="00551A25">
              <w:rPr>
                <w:u w:val="single"/>
              </w:rPr>
              <w:t>Apoyo fijo (apoyo doble</w:t>
            </w:r>
          </w:p>
          <w:p w14:paraId="7F8557E7" w14:textId="15C37C81" w:rsidR="00581E46" w:rsidRPr="00B106D9" w:rsidRDefault="0069450D" w:rsidP="00B106D9">
            <w:pPr>
              <w:rPr>
                <w:rFonts w:ascii="Calibri" w:hAnsi="Calibri" w:cs="Calibri"/>
                <w:sz w:val="22"/>
                <w:szCs w:val="22"/>
              </w:rPr>
            </w:pPr>
            <w:r>
              <w:object w:dxaOrig="2835" w:dyaOrig="2640" w14:anchorId="5F879753">
                <v:shape id="_x0000_i1058" type="#_x0000_t75" style="width:71.25pt;height:66.75pt" o:ole="">
                  <v:imagedata r:id="rId13" o:title=""/>
                </v:shape>
                <o:OLEObject Type="Embed" ProgID="PBrush" ShapeID="_x0000_i1058" DrawAspect="Content" ObjectID="_1709643814" r:id="rId14"/>
              </w:object>
            </w:r>
          </w:p>
        </w:tc>
        <w:tc>
          <w:tcPr>
            <w:tcW w:w="1610" w:type="dxa"/>
          </w:tcPr>
          <w:p w14:paraId="375CF8A4" w14:textId="77777777" w:rsidR="0069450D" w:rsidRPr="002F58AD" w:rsidRDefault="0069450D" w:rsidP="0069450D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δx</w:t>
            </w:r>
            <w:proofErr w:type="spellEnd"/>
            <w:r w:rsidRPr="002F58AD">
              <w:rPr>
                <w:sz w:val="32"/>
                <w:szCs w:val="32"/>
              </w:rPr>
              <w:t xml:space="preserve"> = 0 </w:t>
            </w:r>
          </w:p>
          <w:p w14:paraId="398A4243" w14:textId="04BB8738" w:rsidR="00581E46" w:rsidRPr="002F58AD" w:rsidRDefault="0069450D" w:rsidP="0069450D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δy</w:t>
            </w:r>
            <w:proofErr w:type="spellEnd"/>
            <w:r w:rsidRPr="002F58AD">
              <w:rPr>
                <w:sz w:val="32"/>
                <w:szCs w:val="32"/>
              </w:rPr>
              <w:t xml:space="preserve"> = 0</w:t>
            </w:r>
          </w:p>
        </w:tc>
        <w:tc>
          <w:tcPr>
            <w:tcW w:w="1607" w:type="dxa"/>
          </w:tcPr>
          <w:p w14:paraId="2EA9E224" w14:textId="77777777" w:rsidR="0069450D" w:rsidRPr="002F58AD" w:rsidRDefault="0069450D" w:rsidP="0069450D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Fx</w:t>
            </w:r>
            <w:proofErr w:type="spellEnd"/>
            <w:r w:rsidRPr="002F58AD">
              <w:rPr>
                <w:sz w:val="32"/>
                <w:szCs w:val="32"/>
              </w:rPr>
              <w:t xml:space="preserve"> ≠ 0 </w:t>
            </w:r>
          </w:p>
          <w:p w14:paraId="081CDC3C" w14:textId="465540CA" w:rsidR="00581E46" w:rsidRPr="002F58AD" w:rsidRDefault="0069450D" w:rsidP="0069450D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Fy</w:t>
            </w:r>
            <w:proofErr w:type="spellEnd"/>
            <w:r w:rsidRPr="002F58AD">
              <w:rPr>
                <w:sz w:val="32"/>
                <w:szCs w:val="32"/>
              </w:rPr>
              <w:t xml:space="preserve"> ≠ 0</w:t>
            </w:r>
          </w:p>
        </w:tc>
        <w:tc>
          <w:tcPr>
            <w:tcW w:w="1610" w:type="dxa"/>
          </w:tcPr>
          <w:p w14:paraId="56399FBF" w14:textId="5845FB00" w:rsidR="00581E46" w:rsidRPr="002F58AD" w:rsidRDefault="0069450D" w:rsidP="00B106D9">
            <w:pPr>
              <w:rPr>
                <w:rFonts w:ascii="Calibri" w:hAnsi="Calibri" w:cs="Calibri"/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θ ≠ 0</w:t>
            </w:r>
          </w:p>
        </w:tc>
        <w:tc>
          <w:tcPr>
            <w:tcW w:w="1607" w:type="dxa"/>
          </w:tcPr>
          <w:p w14:paraId="7BB233D5" w14:textId="49546403" w:rsidR="00581E46" w:rsidRPr="002F58AD" w:rsidRDefault="0069450D" w:rsidP="00B106D9">
            <w:pPr>
              <w:rPr>
                <w:rFonts w:ascii="Calibri" w:hAnsi="Calibri" w:cs="Calibri"/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M = 0</w:t>
            </w:r>
          </w:p>
        </w:tc>
      </w:tr>
      <w:tr w:rsidR="002F61DD" w:rsidRPr="00B106D9" w14:paraId="00F8E160" w14:textId="77777777" w:rsidTr="00783B6B">
        <w:trPr>
          <w:trHeight w:val="713"/>
        </w:trPr>
        <w:tc>
          <w:tcPr>
            <w:tcW w:w="1621" w:type="dxa"/>
          </w:tcPr>
          <w:p w14:paraId="1AAEC381" w14:textId="7207DCBB" w:rsidR="002F61DD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  <w:tc>
          <w:tcPr>
            <w:tcW w:w="1850" w:type="dxa"/>
          </w:tcPr>
          <w:p w14:paraId="3D8EFB83" w14:textId="4BDEC78F" w:rsidR="002F61DD" w:rsidRDefault="008E3D30" w:rsidP="00B106D9">
            <w:r w:rsidRPr="008E3D30">
              <w:rPr>
                <w:u w:val="single"/>
              </w:rPr>
              <w:t>Empotramiento guiado</w:t>
            </w:r>
            <w:r w:rsidR="003D1905">
              <w:object w:dxaOrig="3570" w:dyaOrig="3960" w14:anchorId="0F6C3807">
                <v:shape id="_x0000_i1205" type="#_x0000_t75" style="width:69.75pt;height:77.25pt" o:ole="">
                  <v:imagedata r:id="rId15" o:title=""/>
                </v:shape>
                <o:OLEObject Type="Embed" ProgID="PBrush" ShapeID="_x0000_i1205" DrawAspect="Content" ObjectID="_1709643815" r:id="rId16"/>
              </w:object>
            </w:r>
          </w:p>
        </w:tc>
        <w:tc>
          <w:tcPr>
            <w:tcW w:w="1610" w:type="dxa"/>
          </w:tcPr>
          <w:p w14:paraId="32A1CFD5" w14:textId="77777777" w:rsidR="003D1905" w:rsidRPr="002F58AD" w:rsidRDefault="003D1905" w:rsidP="0069450D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δy</w:t>
            </w:r>
            <w:proofErr w:type="spellEnd"/>
            <w:r w:rsidRPr="002F58AD">
              <w:rPr>
                <w:sz w:val="32"/>
                <w:szCs w:val="32"/>
              </w:rPr>
              <w:t xml:space="preserve"> = 0</w:t>
            </w:r>
          </w:p>
          <w:p w14:paraId="3153ADA7" w14:textId="71ED2B44" w:rsidR="002F61DD" w:rsidRPr="002F58AD" w:rsidRDefault="003D1905" w:rsidP="0069450D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 xml:space="preserve"> </w:t>
            </w:r>
            <w:r w:rsidRPr="002F58AD">
              <w:rPr>
                <w:sz w:val="32"/>
                <w:szCs w:val="32"/>
              </w:rPr>
              <w:t>θ = 0</w:t>
            </w:r>
          </w:p>
        </w:tc>
        <w:tc>
          <w:tcPr>
            <w:tcW w:w="1607" w:type="dxa"/>
          </w:tcPr>
          <w:p w14:paraId="5FEB3E75" w14:textId="77777777" w:rsidR="003D1905" w:rsidRPr="002F58AD" w:rsidRDefault="003D1905" w:rsidP="003D1905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Fy</w:t>
            </w:r>
            <w:proofErr w:type="spellEnd"/>
            <w:r w:rsidRPr="002F58AD">
              <w:rPr>
                <w:sz w:val="32"/>
                <w:szCs w:val="32"/>
              </w:rPr>
              <w:t xml:space="preserve"> ≠ 0 </w:t>
            </w:r>
          </w:p>
          <w:p w14:paraId="7239AA12" w14:textId="38BE6BE5" w:rsidR="002F61DD" w:rsidRPr="002F58AD" w:rsidRDefault="003D1905" w:rsidP="0069450D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M ≠ 0</w:t>
            </w:r>
          </w:p>
        </w:tc>
        <w:tc>
          <w:tcPr>
            <w:tcW w:w="1610" w:type="dxa"/>
          </w:tcPr>
          <w:p w14:paraId="58AA5C79" w14:textId="77777777" w:rsidR="002F58AD" w:rsidRPr="002F58AD" w:rsidRDefault="002F58AD" w:rsidP="002F58AD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δx</w:t>
            </w:r>
            <w:proofErr w:type="spellEnd"/>
            <w:r w:rsidRPr="002F58AD">
              <w:rPr>
                <w:sz w:val="32"/>
                <w:szCs w:val="32"/>
              </w:rPr>
              <w:t xml:space="preserve"> ≠ 0</w:t>
            </w:r>
          </w:p>
          <w:p w14:paraId="293E5C8B" w14:textId="77777777" w:rsidR="002F61DD" w:rsidRPr="002F58AD" w:rsidRDefault="002F61DD" w:rsidP="00B106D9">
            <w:pPr>
              <w:rPr>
                <w:sz w:val="32"/>
                <w:szCs w:val="32"/>
              </w:rPr>
            </w:pPr>
          </w:p>
        </w:tc>
        <w:tc>
          <w:tcPr>
            <w:tcW w:w="1607" w:type="dxa"/>
          </w:tcPr>
          <w:p w14:paraId="6B0E9968" w14:textId="77777777" w:rsidR="002F58AD" w:rsidRPr="002F58AD" w:rsidRDefault="002F58AD" w:rsidP="002F58AD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Fx</w:t>
            </w:r>
            <w:proofErr w:type="spellEnd"/>
            <w:r w:rsidRPr="002F58AD">
              <w:rPr>
                <w:sz w:val="32"/>
                <w:szCs w:val="32"/>
              </w:rPr>
              <w:t xml:space="preserve"> = 0 </w:t>
            </w:r>
          </w:p>
          <w:p w14:paraId="5870F877" w14:textId="77777777" w:rsidR="002F61DD" w:rsidRPr="002F58AD" w:rsidRDefault="002F61DD" w:rsidP="00B106D9">
            <w:pPr>
              <w:rPr>
                <w:sz w:val="32"/>
                <w:szCs w:val="32"/>
              </w:rPr>
            </w:pPr>
          </w:p>
        </w:tc>
      </w:tr>
      <w:tr w:rsidR="002F61DD" w:rsidRPr="00B106D9" w14:paraId="293475F7" w14:textId="77777777" w:rsidTr="00783B6B">
        <w:trPr>
          <w:trHeight w:val="713"/>
        </w:trPr>
        <w:tc>
          <w:tcPr>
            <w:tcW w:w="1621" w:type="dxa"/>
          </w:tcPr>
          <w:p w14:paraId="7F65DF59" w14:textId="32ABF8E1" w:rsidR="002F61DD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6</w:t>
            </w:r>
          </w:p>
        </w:tc>
        <w:tc>
          <w:tcPr>
            <w:tcW w:w="1850" w:type="dxa"/>
          </w:tcPr>
          <w:p w14:paraId="02364D7A" w14:textId="764FE4B7" w:rsidR="002F61DD" w:rsidRDefault="008E3D30" w:rsidP="00B106D9">
            <w:r w:rsidRPr="008E3D30">
              <w:rPr>
                <w:u w:val="single"/>
              </w:rPr>
              <w:t>Empotramiento guiado</w:t>
            </w:r>
            <w:r>
              <w:t xml:space="preserve"> </w:t>
            </w:r>
            <w:r w:rsidR="003D1905">
              <w:object w:dxaOrig="3960" w:dyaOrig="3570" w14:anchorId="7A2CE218">
                <v:shape id="_x0000_i1211" type="#_x0000_t75" style="width:73.5pt;height:66.75pt" o:ole="">
                  <v:imagedata r:id="rId17" o:title=""/>
                </v:shape>
                <o:OLEObject Type="Embed" ProgID="PBrush" ShapeID="_x0000_i1211" DrawAspect="Content" ObjectID="_1709643816" r:id="rId18"/>
              </w:object>
            </w:r>
          </w:p>
        </w:tc>
        <w:tc>
          <w:tcPr>
            <w:tcW w:w="1610" w:type="dxa"/>
          </w:tcPr>
          <w:p w14:paraId="533C0EB6" w14:textId="77777777" w:rsidR="003D1905" w:rsidRPr="002F58AD" w:rsidRDefault="003D1905" w:rsidP="003D1905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δx</w:t>
            </w:r>
            <w:proofErr w:type="spellEnd"/>
            <w:r w:rsidRPr="002F58AD">
              <w:rPr>
                <w:sz w:val="32"/>
                <w:szCs w:val="32"/>
              </w:rPr>
              <w:t xml:space="preserve"> = 0 </w:t>
            </w:r>
          </w:p>
          <w:p w14:paraId="7846E369" w14:textId="0E633A9F" w:rsidR="002F61DD" w:rsidRPr="002F58AD" w:rsidRDefault="003D1905" w:rsidP="0069450D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θ = 0</w:t>
            </w:r>
          </w:p>
        </w:tc>
        <w:tc>
          <w:tcPr>
            <w:tcW w:w="1607" w:type="dxa"/>
          </w:tcPr>
          <w:p w14:paraId="5B85E58F" w14:textId="77777777" w:rsidR="003D1905" w:rsidRPr="002F58AD" w:rsidRDefault="003D1905" w:rsidP="003D1905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Fx</w:t>
            </w:r>
            <w:proofErr w:type="spellEnd"/>
            <w:r w:rsidRPr="002F58AD">
              <w:rPr>
                <w:sz w:val="32"/>
                <w:szCs w:val="32"/>
              </w:rPr>
              <w:t xml:space="preserve"> ≠ 0 </w:t>
            </w:r>
          </w:p>
          <w:p w14:paraId="528F25C9" w14:textId="210C9005" w:rsidR="002F61DD" w:rsidRPr="002F58AD" w:rsidRDefault="003D1905" w:rsidP="0069450D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M ≠ 0</w:t>
            </w:r>
          </w:p>
        </w:tc>
        <w:tc>
          <w:tcPr>
            <w:tcW w:w="1610" w:type="dxa"/>
          </w:tcPr>
          <w:p w14:paraId="1950CCC5" w14:textId="77777777" w:rsidR="002F58AD" w:rsidRPr="002F58AD" w:rsidRDefault="002F58AD" w:rsidP="002F58AD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δy</w:t>
            </w:r>
            <w:proofErr w:type="spellEnd"/>
            <w:r w:rsidRPr="002F58AD">
              <w:rPr>
                <w:sz w:val="32"/>
                <w:szCs w:val="32"/>
              </w:rPr>
              <w:t xml:space="preserve"> ≠ 0</w:t>
            </w:r>
          </w:p>
          <w:p w14:paraId="58A97D7D" w14:textId="77777777" w:rsidR="002F61DD" w:rsidRPr="002F58AD" w:rsidRDefault="002F61DD" w:rsidP="00B106D9">
            <w:pPr>
              <w:rPr>
                <w:sz w:val="32"/>
                <w:szCs w:val="32"/>
              </w:rPr>
            </w:pPr>
          </w:p>
        </w:tc>
        <w:tc>
          <w:tcPr>
            <w:tcW w:w="1607" w:type="dxa"/>
          </w:tcPr>
          <w:p w14:paraId="7D2307E9" w14:textId="77777777" w:rsidR="002F58AD" w:rsidRPr="002F58AD" w:rsidRDefault="002F58AD" w:rsidP="002F58AD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Fy</w:t>
            </w:r>
            <w:proofErr w:type="spellEnd"/>
            <w:r w:rsidRPr="002F58AD">
              <w:rPr>
                <w:sz w:val="32"/>
                <w:szCs w:val="32"/>
              </w:rPr>
              <w:t xml:space="preserve"> = 0 </w:t>
            </w:r>
          </w:p>
          <w:p w14:paraId="79400CB5" w14:textId="77777777" w:rsidR="002F61DD" w:rsidRPr="002F58AD" w:rsidRDefault="002F61DD" w:rsidP="00B106D9">
            <w:pPr>
              <w:rPr>
                <w:sz w:val="32"/>
                <w:szCs w:val="32"/>
              </w:rPr>
            </w:pPr>
          </w:p>
        </w:tc>
      </w:tr>
      <w:tr w:rsidR="002F58AD" w:rsidRPr="00B106D9" w14:paraId="5EF2AC1F" w14:textId="77777777" w:rsidTr="00C66CD6">
        <w:trPr>
          <w:trHeight w:val="713"/>
        </w:trPr>
        <w:tc>
          <w:tcPr>
            <w:tcW w:w="1621" w:type="dxa"/>
          </w:tcPr>
          <w:p w14:paraId="6CE7EC4A" w14:textId="77777777" w:rsidR="002F58AD" w:rsidRPr="001A6359" w:rsidRDefault="002F58AD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</w:p>
        </w:tc>
        <w:tc>
          <w:tcPr>
            <w:tcW w:w="8284" w:type="dxa"/>
            <w:gridSpan w:val="5"/>
          </w:tcPr>
          <w:p w14:paraId="302D8FCE" w14:textId="409963C1" w:rsidR="002F58AD" w:rsidRPr="002F58AD" w:rsidRDefault="002F58AD" w:rsidP="002F58AD">
            <w:pPr>
              <w:rPr>
                <w:sz w:val="32"/>
                <w:szCs w:val="32"/>
              </w:rPr>
            </w:pPr>
            <w:r w:rsidRPr="002F61DD">
              <w:rPr>
                <w:b/>
                <w:bCs/>
                <w:sz w:val="24"/>
                <w:szCs w:val="24"/>
                <w:u w:val="single"/>
              </w:rPr>
              <w:t xml:space="preserve">Vínculos de </w:t>
            </w:r>
            <w:r>
              <w:rPr>
                <w:b/>
                <w:bCs/>
                <w:sz w:val="24"/>
                <w:szCs w:val="24"/>
                <w:u w:val="single"/>
              </w:rPr>
              <w:t>tercera</w:t>
            </w:r>
            <w:r w:rsidRPr="002F61DD">
              <w:rPr>
                <w:b/>
                <w:bCs/>
                <w:sz w:val="24"/>
                <w:szCs w:val="24"/>
                <w:u w:val="single"/>
              </w:rPr>
              <w:t xml:space="preserve"> especie</w:t>
            </w:r>
            <w:r>
              <w:t xml:space="preserve"> (vínculos que restringen </w:t>
            </w:r>
            <w:r>
              <w:t>todas las</w:t>
            </w:r>
            <w:r>
              <w:t xml:space="preserve"> magnitudes elásticas</w:t>
            </w:r>
            <w:r>
              <w:t xml:space="preserve"> en el plano</w:t>
            </w:r>
            <w:r>
              <w:t>)</w:t>
            </w:r>
          </w:p>
        </w:tc>
      </w:tr>
      <w:tr w:rsidR="002F58AD" w:rsidRPr="00B106D9" w14:paraId="713D3AD9" w14:textId="77777777" w:rsidTr="00783B6B">
        <w:trPr>
          <w:trHeight w:val="713"/>
        </w:trPr>
        <w:tc>
          <w:tcPr>
            <w:tcW w:w="1621" w:type="dxa"/>
          </w:tcPr>
          <w:p w14:paraId="42F9FCE6" w14:textId="0A77AED3" w:rsidR="002F58AD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7</w:t>
            </w:r>
          </w:p>
        </w:tc>
        <w:tc>
          <w:tcPr>
            <w:tcW w:w="1850" w:type="dxa"/>
          </w:tcPr>
          <w:p w14:paraId="0B67D11C" w14:textId="4A4E2E0C" w:rsidR="002F58AD" w:rsidRDefault="00551A25" w:rsidP="00B106D9">
            <w:r>
              <w:object w:dxaOrig="2895" w:dyaOrig="2460" w14:anchorId="5A9D2E29">
                <v:shape id="_x0000_i1235" type="#_x0000_t75" style="width:94.5pt;height:81pt" o:ole="">
                  <v:imagedata r:id="rId19" o:title=""/>
                </v:shape>
                <o:OLEObject Type="Embed" ProgID="PBrush" ShapeID="_x0000_i1235" DrawAspect="Content" ObjectID="_1709643817" r:id="rId20"/>
              </w:object>
            </w:r>
          </w:p>
        </w:tc>
        <w:tc>
          <w:tcPr>
            <w:tcW w:w="1610" w:type="dxa"/>
          </w:tcPr>
          <w:p w14:paraId="7D685B81" w14:textId="77777777" w:rsidR="008E3D30" w:rsidRPr="002F58AD" w:rsidRDefault="008E3D30" w:rsidP="008E3D30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δx</w:t>
            </w:r>
            <w:proofErr w:type="spellEnd"/>
            <w:r w:rsidRPr="002F58AD">
              <w:rPr>
                <w:sz w:val="32"/>
                <w:szCs w:val="32"/>
              </w:rPr>
              <w:t xml:space="preserve"> = 0 </w:t>
            </w:r>
          </w:p>
          <w:p w14:paraId="1AD3CB9D" w14:textId="77777777" w:rsidR="002F58AD" w:rsidRDefault="008E3D30" w:rsidP="008E3D30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δy</w:t>
            </w:r>
            <w:proofErr w:type="spellEnd"/>
            <w:r w:rsidRPr="002F58AD">
              <w:rPr>
                <w:sz w:val="32"/>
                <w:szCs w:val="32"/>
              </w:rPr>
              <w:t xml:space="preserve"> = 0</w:t>
            </w:r>
          </w:p>
          <w:p w14:paraId="28CDD293" w14:textId="4A36FA69" w:rsidR="008E3D30" w:rsidRPr="002F58AD" w:rsidRDefault="008E3D30" w:rsidP="008E3D30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θ = 0</w:t>
            </w:r>
          </w:p>
        </w:tc>
        <w:tc>
          <w:tcPr>
            <w:tcW w:w="1607" w:type="dxa"/>
          </w:tcPr>
          <w:p w14:paraId="5F03D013" w14:textId="77777777" w:rsidR="008E3D30" w:rsidRPr="002F58AD" w:rsidRDefault="008E3D30" w:rsidP="008E3D30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Fx</w:t>
            </w:r>
            <w:proofErr w:type="spellEnd"/>
            <w:r w:rsidRPr="002F58AD">
              <w:rPr>
                <w:sz w:val="32"/>
                <w:szCs w:val="32"/>
              </w:rPr>
              <w:t xml:space="preserve"> ≠ 0 </w:t>
            </w:r>
          </w:p>
          <w:p w14:paraId="434A8758" w14:textId="77777777" w:rsidR="002F58AD" w:rsidRDefault="008E3D30" w:rsidP="008E3D30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Fy</w:t>
            </w:r>
            <w:proofErr w:type="spellEnd"/>
            <w:r w:rsidRPr="002F58AD">
              <w:rPr>
                <w:sz w:val="32"/>
                <w:szCs w:val="32"/>
              </w:rPr>
              <w:t xml:space="preserve"> ≠ 0</w:t>
            </w:r>
          </w:p>
          <w:p w14:paraId="7B141C1A" w14:textId="1D3726A5" w:rsidR="008E3D30" w:rsidRPr="002F58AD" w:rsidRDefault="008E3D30" w:rsidP="008E3D30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M ≠ 0</w:t>
            </w:r>
          </w:p>
        </w:tc>
        <w:tc>
          <w:tcPr>
            <w:tcW w:w="1610" w:type="dxa"/>
          </w:tcPr>
          <w:p w14:paraId="4D871552" w14:textId="6DDC7B07" w:rsidR="002F58AD" w:rsidRPr="002F58AD" w:rsidRDefault="002B70E1" w:rsidP="002F58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07" w:type="dxa"/>
          </w:tcPr>
          <w:p w14:paraId="5249B8A4" w14:textId="3E68AF75" w:rsidR="002F58AD" w:rsidRPr="002F58AD" w:rsidRDefault="002B70E1" w:rsidP="002F58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2F58AD" w:rsidRPr="00B106D9" w14:paraId="5DA92412" w14:textId="77777777" w:rsidTr="00596943">
        <w:trPr>
          <w:trHeight w:val="713"/>
        </w:trPr>
        <w:tc>
          <w:tcPr>
            <w:tcW w:w="1621" w:type="dxa"/>
          </w:tcPr>
          <w:p w14:paraId="2B2DA9D0" w14:textId="77777777" w:rsidR="002F58AD" w:rsidRPr="00B106D9" w:rsidRDefault="002F58AD" w:rsidP="00B106D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84" w:type="dxa"/>
            <w:gridSpan w:val="5"/>
          </w:tcPr>
          <w:p w14:paraId="521A7FE4" w14:textId="798A57FC" w:rsidR="002F58AD" w:rsidRDefault="002F58AD" w:rsidP="00B106D9"/>
        </w:tc>
      </w:tr>
    </w:tbl>
    <w:p w14:paraId="249656E9" w14:textId="3690F479" w:rsidR="009002A6" w:rsidRDefault="009002A6" w:rsidP="00514715">
      <w:pPr>
        <w:rPr>
          <w:rFonts w:asciiTheme="minorHAnsi" w:hAnsiTheme="minorHAnsi" w:cstheme="minorHAnsi"/>
          <w:sz w:val="22"/>
          <w:szCs w:val="22"/>
        </w:rPr>
      </w:pPr>
    </w:p>
    <w:p w14:paraId="71FF98E6" w14:textId="77777777" w:rsidR="009002A6" w:rsidRDefault="009002A6" w:rsidP="00514715">
      <w:pPr>
        <w:rPr>
          <w:rFonts w:asciiTheme="minorHAnsi" w:hAnsiTheme="minorHAnsi" w:cstheme="minorHAnsi"/>
          <w:sz w:val="22"/>
          <w:szCs w:val="22"/>
        </w:rPr>
      </w:pPr>
    </w:p>
    <w:p w14:paraId="021D9821" w14:textId="77777777" w:rsidR="00514715" w:rsidRPr="004A3C15" w:rsidRDefault="00514715" w:rsidP="00514715">
      <w:pPr>
        <w:rPr>
          <w:rFonts w:asciiTheme="minorHAnsi" w:hAnsiTheme="minorHAnsi" w:cstheme="minorHAnsi"/>
          <w:sz w:val="22"/>
          <w:szCs w:val="22"/>
        </w:rPr>
      </w:pPr>
    </w:p>
    <w:p w14:paraId="4461E901" w14:textId="77777777" w:rsidR="00514715" w:rsidRPr="004A3C15" w:rsidRDefault="00514715" w:rsidP="00514715">
      <w:pPr>
        <w:rPr>
          <w:rFonts w:asciiTheme="minorHAnsi" w:hAnsiTheme="minorHAnsi" w:cstheme="minorHAnsi"/>
          <w:sz w:val="22"/>
          <w:szCs w:val="22"/>
        </w:rPr>
      </w:pPr>
    </w:p>
    <w:p w14:paraId="7B349BFC" w14:textId="77777777" w:rsidR="00514715" w:rsidRPr="004A3C15" w:rsidRDefault="00514715" w:rsidP="00514715">
      <w:pPr>
        <w:rPr>
          <w:rFonts w:asciiTheme="minorHAnsi" w:hAnsiTheme="minorHAnsi" w:cstheme="minorHAnsi"/>
          <w:sz w:val="22"/>
          <w:szCs w:val="22"/>
        </w:rPr>
      </w:pPr>
    </w:p>
    <w:p w14:paraId="2C511479" w14:textId="77777777" w:rsidR="00514715" w:rsidRPr="00514715" w:rsidRDefault="00514715" w:rsidP="00514715"/>
    <w:p w14:paraId="3D8B3E99" w14:textId="77777777" w:rsidR="00514715" w:rsidRPr="00514715" w:rsidRDefault="00514715" w:rsidP="00514715"/>
    <w:p w14:paraId="21ED48DA" w14:textId="77777777" w:rsidR="00514715" w:rsidRPr="00514715" w:rsidRDefault="00514715" w:rsidP="00514715"/>
    <w:p w14:paraId="55F200D8" w14:textId="77777777" w:rsidR="00514715" w:rsidRPr="00514715" w:rsidRDefault="00514715" w:rsidP="00514715"/>
    <w:p w14:paraId="40174E1D" w14:textId="77777777" w:rsidR="00514715" w:rsidRPr="00351270" w:rsidRDefault="00514715" w:rsidP="00514715">
      <w:pPr>
        <w:rPr>
          <w:sz w:val="22"/>
          <w:szCs w:val="22"/>
        </w:rPr>
      </w:pPr>
    </w:p>
    <w:p w14:paraId="591C7ABC" w14:textId="3C6B1D9F" w:rsidR="00514715" w:rsidRPr="00351270" w:rsidRDefault="00131DAC" w:rsidP="00514715">
      <w:pPr>
        <w:rPr>
          <w:sz w:val="22"/>
          <w:szCs w:val="22"/>
        </w:rPr>
      </w:pPr>
      <w:r w:rsidRPr="00351270">
        <w:rPr>
          <w:sz w:val="22"/>
          <w:szCs w:val="22"/>
        </w:rPr>
        <w:t xml:space="preserve">Existen vínculos que actúan en la parte interna de una estructura: vínculos internos o vínculos relativos, que unen entre </w:t>
      </w:r>
      <w:proofErr w:type="spellStart"/>
      <w:r w:rsidRPr="00351270">
        <w:rPr>
          <w:sz w:val="22"/>
          <w:szCs w:val="22"/>
        </w:rPr>
        <w:t>si</w:t>
      </w:r>
      <w:proofErr w:type="spellEnd"/>
      <w:r w:rsidRPr="00351270">
        <w:rPr>
          <w:sz w:val="22"/>
          <w:szCs w:val="22"/>
        </w:rPr>
        <w:t>, elementos de igual rigidez de una misma estructura en equilibrio. Capaces de impedir magnitudes elásticas relativas, generando magnitudes estáticas relativas.</w:t>
      </w:r>
    </w:p>
    <w:p w14:paraId="745C2464" w14:textId="0AE4934D" w:rsidR="00F5009A" w:rsidRPr="00351270" w:rsidRDefault="00F5009A" w:rsidP="00514715">
      <w:pPr>
        <w:rPr>
          <w:sz w:val="22"/>
          <w:szCs w:val="22"/>
        </w:rPr>
      </w:pPr>
      <w:r w:rsidRPr="00351270">
        <w:rPr>
          <w:sz w:val="22"/>
          <w:szCs w:val="22"/>
        </w:rPr>
        <w:t xml:space="preserve">Si queremos encontrar un equilibrio, no podremos ubicar ni la cantidad ni vínculos externos donde se nos plazca, de lo contrario nuestra estructura no </w:t>
      </w:r>
      <w:r w:rsidR="00351270" w:rsidRPr="00351270">
        <w:rPr>
          <w:sz w:val="22"/>
          <w:szCs w:val="22"/>
        </w:rPr>
        <w:t>sería</w:t>
      </w:r>
      <w:r w:rsidRPr="00351270">
        <w:rPr>
          <w:sz w:val="22"/>
          <w:szCs w:val="22"/>
        </w:rPr>
        <w:t xml:space="preserve"> </w:t>
      </w:r>
      <w:r w:rsidR="00351270" w:rsidRPr="00351270">
        <w:rPr>
          <w:sz w:val="22"/>
          <w:szCs w:val="22"/>
        </w:rPr>
        <w:t>isostática y no se podría calcular.</w:t>
      </w:r>
      <w:r w:rsidR="00351270" w:rsidRPr="00351270">
        <w:rPr>
          <w:sz w:val="22"/>
          <w:szCs w:val="22"/>
        </w:rPr>
        <w:br/>
        <w:t>Si las normales de las mismas concurren en un mismo punto también seria un problema indeterminado.</w:t>
      </w:r>
      <w:r w:rsidR="00351270" w:rsidRPr="00351270">
        <w:rPr>
          <w:sz w:val="22"/>
          <w:szCs w:val="22"/>
        </w:rPr>
        <w:br/>
      </w:r>
    </w:p>
    <w:p w14:paraId="589A9A6E" w14:textId="77777777" w:rsidR="00F5009A" w:rsidRPr="00514715" w:rsidRDefault="00F5009A" w:rsidP="00514715"/>
    <w:p w14:paraId="7D6EEB3D" w14:textId="67774589" w:rsidR="00C70653" w:rsidRPr="00977C45" w:rsidRDefault="00C70653" w:rsidP="00C70653">
      <w:pPr>
        <w:rPr>
          <w:rFonts w:asciiTheme="minorHAnsi" w:hAnsiTheme="minorHAnsi" w:cstheme="minorHAnsi"/>
          <w:sz w:val="22"/>
          <w:szCs w:val="22"/>
          <w:u w:val="single"/>
        </w:rPr>
      </w:pPr>
      <w:r w:rsidRPr="00977C45">
        <w:rPr>
          <w:rFonts w:asciiTheme="minorHAnsi" w:hAnsiTheme="minorHAnsi" w:cstheme="minorHAnsi"/>
          <w:sz w:val="22"/>
          <w:szCs w:val="22"/>
          <w:u w:val="single"/>
        </w:rPr>
        <w:t xml:space="preserve">VINCULACIÓN </w:t>
      </w:r>
      <w:r w:rsidR="0011691F" w:rsidRPr="00977C45">
        <w:rPr>
          <w:rFonts w:asciiTheme="minorHAnsi" w:hAnsiTheme="minorHAnsi" w:cstheme="minorHAnsi"/>
          <w:sz w:val="22"/>
          <w:szCs w:val="22"/>
          <w:u w:val="single"/>
        </w:rPr>
        <w:t>IN</w:t>
      </w:r>
      <w:r w:rsidRPr="00977C45">
        <w:rPr>
          <w:rFonts w:asciiTheme="minorHAnsi" w:hAnsiTheme="minorHAnsi" w:cstheme="minorHAnsi"/>
          <w:sz w:val="22"/>
          <w:szCs w:val="22"/>
          <w:u w:val="single"/>
        </w:rPr>
        <w:t xml:space="preserve">XTERNA </w:t>
      </w:r>
    </w:p>
    <w:tbl>
      <w:tblPr>
        <w:tblStyle w:val="Tablaconcuadrcula"/>
        <w:tblpPr w:leftFromText="141" w:rightFromText="141" w:vertAnchor="text" w:horzAnchor="margin" w:tblpXSpec="center" w:tblpY="228"/>
        <w:tblW w:w="0" w:type="auto"/>
        <w:tblLook w:val="04A0" w:firstRow="1" w:lastRow="0" w:firstColumn="1" w:lastColumn="0" w:noHBand="0" w:noVBand="1"/>
      </w:tblPr>
      <w:tblGrid>
        <w:gridCol w:w="1614"/>
        <w:gridCol w:w="2403"/>
        <w:gridCol w:w="1494"/>
        <w:gridCol w:w="1450"/>
        <w:gridCol w:w="1494"/>
        <w:gridCol w:w="1450"/>
      </w:tblGrid>
      <w:tr w:rsidR="00C70653" w:rsidRPr="00B106D9" w14:paraId="4488AAC6" w14:textId="77777777" w:rsidTr="00243ACA">
        <w:trPr>
          <w:trHeight w:val="755"/>
        </w:trPr>
        <w:tc>
          <w:tcPr>
            <w:tcW w:w="1621" w:type="dxa"/>
            <w:vMerge w:val="restart"/>
          </w:tcPr>
          <w:p w14:paraId="23439160" w14:textId="77777777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  <w:r w:rsidRPr="00B106D9">
              <w:rPr>
                <w:rFonts w:ascii="Calibri" w:hAnsi="Calibri" w:cs="Calibri"/>
                <w:sz w:val="22"/>
                <w:szCs w:val="22"/>
              </w:rPr>
              <w:t>Materialización del vínculo en la estructura real. (foto apoyo)</w:t>
            </w:r>
          </w:p>
        </w:tc>
        <w:tc>
          <w:tcPr>
            <w:tcW w:w="1850" w:type="dxa"/>
            <w:vMerge w:val="restart"/>
          </w:tcPr>
          <w:p w14:paraId="722CE06C" w14:textId="77777777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  <w:r>
              <w:t>Simbolización del vínculo</w:t>
            </w:r>
          </w:p>
        </w:tc>
        <w:tc>
          <w:tcPr>
            <w:tcW w:w="3217" w:type="dxa"/>
            <w:gridSpan w:val="2"/>
          </w:tcPr>
          <w:p w14:paraId="3EAA7330" w14:textId="77777777" w:rsidR="00C70653" w:rsidRPr="00B106D9" w:rsidRDefault="00C70653" w:rsidP="00243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Magnitudes Generadas</w:t>
            </w:r>
          </w:p>
        </w:tc>
        <w:tc>
          <w:tcPr>
            <w:tcW w:w="3217" w:type="dxa"/>
            <w:gridSpan w:val="2"/>
          </w:tcPr>
          <w:p w14:paraId="2C11DE44" w14:textId="77777777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  <w:r>
              <w:t>Magnitudes NO Generadas</w:t>
            </w:r>
          </w:p>
        </w:tc>
      </w:tr>
      <w:tr w:rsidR="00C70653" w:rsidRPr="00B106D9" w14:paraId="78FA3E61" w14:textId="77777777" w:rsidTr="00243ACA">
        <w:trPr>
          <w:trHeight w:val="922"/>
        </w:trPr>
        <w:tc>
          <w:tcPr>
            <w:tcW w:w="1621" w:type="dxa"/>
            <w:vMerge/>
          </w:tcPr>
          <w:p w14:paraId="4A0C4020" w14:textId="77777777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50" w:type="dxa"/>
            <w:vMerge/>
          </w:tcPr>
          <w:p w14:paraId="5304EF6E" w14:textId="77777777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10" w:type="dxa"/>
          </w:tcPr>
          <w:p w14:paraId="7F6226B3" w14:textId="77777777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  <w:r>
              <w:t>Elásticas Restringidas</w:t>
            </w:r>
          </w:p>
        </w:tc>
        <w:tc>
          <w:tcPr>
            <w:tcW w:w="1607" w:type="dxa"/>
          </w:tcPr>
          <w:p w14:paraId="737395C3" w14:textId="05DF432A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  <w:r>
              <w:t>Esfuerzos Internos Generados</w:t>
            </w:r>
          </w:p>
        </w:tc>
        <w:tc>
          <w:tcPr>
            <w:tcW w:w="1610" w:type="dxa"/>
          </w:tcPr>
          <w:p w14:paraId="34455A0B" w14:textId="77777777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  <w:r>
              <w:t>Elásticas NO Restringidas</w:t>
            </w:r>
          </w:p>
        </w:tc>
        <w:tc>
          <w:tcPr>
            <w:tcW w:w="1607" w:type="dxa"/>
          </w:tcPr>
          <w:p w14:paraId="639C29BE" w14:textId="7BFF3CE4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  <w:r>
              <w:t xml:space="preserve">Esfuerzos Internos </w:t>
            </w:r>
            <w:r>
              <w:t xml:space="preserve">NO </w:t>
            </w:r>
            <w:r>
              <w:t>Generados</w:t>
            </w:r>
          </w:p>
        </w:tc>
      </w:tr>
      <w:tr w:rsidR="00C70653" w:rsidRPr="00B106D9" w14:paraId="6225701D" w14:textId="77777777" w:rsidTr="00243ACA">
        <w:trPr>
          <w:trHeight w:val="849"/>
        </w:trPr>
        <w:tc>
          <w:tcPr>
            <w:tcW w:w="1621" w:type="dxa"/>
          </w:tcPr>
          <w:p w14:paraId="3337FFB5" w14:textId="77777777" w:rsidR="00C70653" w:rsidRPr="00B106D9" w:rsidRDefault="00C70653" w:rsidP="00243AC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84" w:type="dxa"/>
            <w:gridSpan w:val="5"/>
          </w:tcPr>
          <w:p w14:paraId="06598EF6" w14:textId="77777777" w:rsidR="00C70653" w:rsidRDefault="00C70653" w:rsidP="00243ACA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34CE1C6E" w14:textId="034D23C7" w:rsidR="00C70653" w:rsidRPr="00351270" w:rsidRDefault="00C70653" w:rsidP="00243ACA">
            <w:pPr>
              <w:jc w:val="center"/>
              <w:rPr>
                <w:sz w:val="22"/>
                <w:szCs w:val="22"/>
              </w:rPr>
            </w:pPr>
            <w:r w:rsidRPr="00351270">
              <w:rPr>
                <w:b/>
                <w:bCs/>
                <w:sz w:val="22"/>
                <w:szCs w:val="22"/>
                <w:u w:val="single"/>
              </w:rPr>
              <w:t xml:space="preserve">Vínculos </w:t>
            </w:r>
            <w:r w:rsidR="0014402E" w:rsidRPr="00351270">
              <w:rPr>
                <w:b/>
                <w:bCs/>
                <w:sz w:val="22"/>
                <w:szCs w:val="22"/>
                <w:u w:val="single"/>
              </w:rPr>
              <w:t>interno</w:t>
            </w:r>
            <w:r w:rsidR="00F159EE" w:rsidRPr="00351270">
              <w:rPr>
                <w:b/>
                <w:bCs/>
                <w:sz w:val="22"/>
                <w:szCs w:val="22"/>
                <w:u w:val="single"/>
              </w:rPr>
              <w:t>s</w:t>
            </w:r>
            <w:r w:rsidR="0014402E" w:rsidRPr="00351270">
              <w:rPr>
                <w:b/>
                <w:bCs/>
                <w:sz w:val="22"/>
                <w:szCs w:val="22"/>
                <w:u w:val="single"/>
              </w:rPr>
              <w:t xml:space="preserve"> o relativo</w:t>
            </w:r>
            <w:r w:rsidR="00F159EE" w:rsidRPr="00351270">
              <w:rPr>
                <w:b/>
                <w:bCs/>
                <w:sz w:val="22"/>
                <w:szCs w:val="22"/>
                <w:u w:val="single"/>
              </w:rPr>
              <w:t>s</w:t>
            </w:r>
            <w:r w:rsidR="0014402E" w:rsidRPr="00351270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351270">
              <w:rPr>
                <w:b/>
                <w:bCs/>
                <w:sz w:val="22"/>
                <w:szCs w:val="22"/>
                <w:u w:val="single"/>
              </w:rPr>
              <w:t>de primera especie</w:t>
            </w:r>
            <w:r w:rsidRPr="00351270">
              <w:rPr>
                <w:sz w:val="22"/>
                <w:szCs w:val="22"/>
              </w:rPr>
              <w:t xml:space="preserve"> </w:t>
            </w:r>
          </w:p>
        </w:tc>
      </w:tr>
      <w:tr w:rsidR="00C70653" w:rsidRPr="00B106D9" w14:paraId="75267E66" w14:textId="77777777" w:rsidTr="00243ACA">
        <w:trPr>
          <w:trHeight w:val="2101"/>
        </w:trPr>
        <w:tc>
          <w:tcPr>
            <w:tcW w:w="1621" w:type="dxa"/>
          </w:tcPr>
          <w:p w14:paraId="514B05AA" w14:textId="2C7A9B63" w:rsidR="00C70653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8</w:t>
            </w:r>
          </w:p>
        </w:tc>
        <w:tc>
          <w:tcPr>
            <w:tcW w:w="1850" w:type="dxa"/>
          </w:tcPr>
          <w:p w14:paraId="462531A2" w14:textId="0DC4D8FF" w:rsidR="00C70653" w:rsidRPr="00B106D9" w:rsidRDefault="002D7CEF" w:rsidP="00243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object w:dxaOrig="3540" w:dyaOrig="2580" w14:anchorId="52BC455D">
                <v:shape id="_x0000_i1297" type="#_x0000_t75" style="width:102.75pt;height:75pt" o:ole="">
                  <v:imagedata r:id="rId21" o:title=""/>
                </v:shape>
                <o:OLEObject Type="Embed" ProgID="PBrush" ShapeID="_x0000_i1297" DrawAspect="Content" ObjectID="_1709643818" r:id="rId22"/>
              </w:object>
            </w:r>
          </w:p>
        </w:tc>
        <w:tc>
          <w:tcPr>
            <w:tcW w:w="1610" w:type="dxa"/>
          </w:tcPr>
          <w:p w14:paraId="1BEDFCC1" w14:textId="77777777" w:rsidR="00C70653" w:rsidRPr="002F61DD" w:rsidRDefault="00C70653" w:rsidP="00243ACA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δy</w:t>
            </w:r>
            <w:proofErr w:type="spellEnd"/>
            <w:r w:rsidRPr="002F61DD">
              <w:rPr>
                <w:sz w:val="32"/>
                <w:szCs w:val="32"/>
              </w:rPr>
              <w:t xml:space="preserve"> = 0 </w:t>
            </w:r>
          </w:p>
          <w:p w14:paraId="140636FB" w14:textId="77777777" w:rsidR="00C70653" w:rsidRPr="002F61DD" w:rsidRDefault="00C70653" w:rsidP="00243ACA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7" w:type="dxa"/>
          </w:tcPr>
          <w:p w14:paraId="4D77FDDF" w14:textId="22FFB8AC" w:rsidR="00C70653" w:rsidRPr="002F61DD" w:rsidRDefault="00686F84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C70653" w:rsidRPr="002F61DD">
              <w:rPr>
                <w:sz w:val="32"/>
                <w:szCs w:val="32"/>
              </w:rPr>
              <w:t xml:space="preserve"> ≠ 0 </w:t>
            </w:r>
          </w:p>
          <w:p w14:paraId="0F5320D1" w14:textId="77777777" w:rsidR="00C70653" w:rsidRPr="002F61DD" w:rsidRDefault="00C70653" w:rsidP="00243ACA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10" w:type="dxa"/>
          </w:tcPr>
          <w:p w14:paraId="031EAC60" w14:textId="77777777" w:rsidR="00C70653" w:rsidRDefault="00C70653" w:rsidP="00243ACA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δx</w:t>
            </w:r>
            <w:proofErr w:type="spellEnd"/>
            <w:r w:rsidRPr="002F61DD">
              <w:rPr>
                <w:sz w:val="32"/>
                <w:szCs w:val="32"/>
              </w:rPr>
              <w:t xml:space="preserve"> ≠ 0</w:t>
            </w:r>
          </w:p>
          <w:p w14:paraId="4AC78610" w14:textId="77777777" w:rsidR="00C70653" w:rsidRPr="002F61DD" w:rsidRDefault="00C70653" w:rsidP="00243ACA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>θ ≠ 0</w:t>
            </w:r>
          </w:p>
        </w:tc>
        <w:tc>
          <w:tcPr>
            <w:tcW w:w="1607" w:type="dxa"/>
          </w:tcPr>
          <w:p w14:paraId="636EED94" w14:textId="6C1878DB" w:rsidR="00C70653" w:rsidRPr="002F61DD" w:rsidRDefault="00CE0AAF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C70653" w:rsidRPr="002F61DD">
              <w:rPr>
                <w:sz w:val="32"/>
                <w:szCs w:val="32"/>
              </w:rPr>
              <w:t xml:space="preserve"> = 0 </w:t>
            </w:r>
          </w:p>
          <w:p w14:paraId="319D2879" w14:textId="77777777" w:rsidR="00C70653" w:rsidRPr="002F61DD" w:rsidRDefault="00C70653" w:rsidP="00243ACA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>M = 0</w:t>
            </w:r>
          </w:p>
        </w:tc>
      </w:tr>
      <w:tr w:rsidR="00C70653" w:rsidRPr="00B106D9" w14:paraId="71EABE18" w14:textId="77777777" w:rsidTr="00243ACA">
        <w:trPr>
          <w:trHeight w:val="2131"/>
        </w:trPr>
        <w:tc>
          <w:tcPr>
            <w:tcW w:w="1621" w:type="dxa"/>
          </w:tcPr>
          <w:p w14:paraId="60CC0417" w14:textId="76A7EA6C" w:rsidR="00C70653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9</w:t>
            </w:r>
          </w:p>
        </w:tc>
        <w:tc>
          <w:tcPr>
            <w:tcW w:w="1850" w:type="dxa"/>
          </w:tcPr>
          <w:p w14:paraId="0DC5DC12" w14:textId="425196F1" w:rsidR="00C70653" w:rsidRPr="00B106D9" w:rsidRDefault="002D7CEF" w:rsidP="00243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object w:dxaOrig="2775" w:dyaOrig="2505" w14:anchorId="164EA8DF">
                <v:shape id="_x0000_i1316" type="#_x0000_t75" style="width:92.25pt;height:83.25pt" o:ole="">
                  <v:imagedata r:id="rId23" o:title=""/>
                </v:shape>
                <o:OLEObject Type="Embed" ProgID="PBrush" ShapeID="_x0000_i1316" DrawAspect="Content" ObjectID="_1709643819" r:id="rId24"/>
              </w:object>
            </w:r>
          </w:p>
        </w:tc>
        <w:tc>
          <w:tcPr>
            <w:tcW w:w="1610" w:type="dxa"/>
          </w:tcPr>
          <w:p w14:paraId="15081BE2" w14:textId="77777777" w:rsidR="00CE0AAF" w:rsidRDefault="00CE0AAF" w:rsidP="00CE0AAF">
            <w:pPr>
              <w:rPr>
                <w:sz w:val="32"/>
                <w:szCs w:val="32"/>
              </w:rPr>
            </w:pPr>
          </w:p>
          <w:p w14:paraId="429D3D75" w14:textId="2D724D31" w:rsidR="00C70653" w:rsidRPr="002F61DD" w:rsidRDefault="00CE0AAF" w:rsidP="00CE0AAF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>θ = 0</w:t>
            </w:r>
          </w:p>
        </w:tc>
        <w:tc>
          <w:tcPr>
            <w:tcW w:w="1607" w:type="dxa"/>
          </w:tcPr>
          <w:p w14:paraId="254B9815" w14:textId="742F9B3A" w:rsidR="00C70653" w:rsidRPr="002F61DD" w:rsidRDefault="00686F84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C70653" w:rsidRPr="002F61DD">
              <w:rPr>
                <w:sz w:val="32"/>
                <w:szCs w:val="32"/>
              </w:rPr>
              <w:t xml:space="preserve"> ≠ 0 </w:t>
            </w:r>
          </w:p>
          <w:p w14:paraId="60162AA7" w14:textId="77777777" w:rsidR="00C70653" w:rsidRPr="002F61DD" w:rsidRDefault="00C70653" w:rsidP="00243ACA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10" w:type="dxa"/>
          </w:tcPr>
          <w:p w14:paraId="2567E58E" w14:textId="77777777" w:rsidR="00686F84" w:rsidRDefault="00686F84" w:rsidP="00686F84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δx</w:t>
            </w:r>
            <w:proofErr w:type="spellEnd"/>
            <w:r w:rsidRPr="002F61DD">
              <w:rPr>
                <w:sz w:val="32"/>
                <w:szCs w:val="32"/>
              </w:rPr>
              <w:t xml:space="preserve"> ≠ 0</w:t>
            </w:r>
          </w:p>
          <w:p w14:paraId="4D6F3E61" w14:textId="77777777" w:rsidR="00C70653" w:rsidRPr="002F61DD" w:rsidRDefault="00C70653" w:rsidP="00243ACA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δy</w:t>
            </w:r>
            <w:proofErr w:type="spellEnd"/>
            <w:r w:rsidRPr="002F61DD">
              <w:rPr>
                <w:sz w:val="32"/>
                <w:szCs w:val="32"/>
              </w:rPr>
              <w:t xml:space="preserve"> ≠ 0</w:t>
            </w:r>
          </w:p>
          <w:p w14:paraId="3FB8F6CA" w14:textId="188F802F" w:rsidR="00C70653" w:rsidRPr="002F61DD" w:rsidRDefault="00C70653" w:rsidP="00243ACA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7" w:type="dxa"/>
          </w:tcPr>
          <w:p w14:paraId="35E07E46" w14:textId="7C865393" w:rsidR="00C70653" w:rsidRPr="002F61DD" w:rsidRDefault="00CE0AAF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C70653" w:rsidRPr="002F61DD">
              <w:rPr>
                <w:sz w:val="32"/>
                <w:szCs w:val="32"/>
              </w:rPr>
              <w:t xml:space="preserve"> = 0 </w:t>
            </w:r>
          </w:p>
          <w:p w14:paraId="00590393" w14:textId="05BA3819" w:rsidR="00C70653" w:rsidRPr="002F61DD" w:rsidRDefault="00CE0AAF" w:rsidP="00243ACA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C70653" w:rsidRPr="002F61DD">
              <w:rPr>
                <w:sz w:val="32"/>
                <w:szCs w:val="32"/>
              </w:rPr>
              <w:t xml:space="preserve"> = 0</w:t>
            </w:r>
          </w:p>
        </w:tc>
      </w:tr>
      <w:tr w:rsidR="00C70653" w:rsidRPr="00B106D9" w14:paraId="6BAE4B63" w14:textId="77777777" w:rsidTr="00243ACA">
        <w:trPr>
          <w:trHeight w:val="2082"/>
        </w:trPr>
        <w:tc>
          <w:tcPr>
            <w:tcW w:w="1621" w:type="dxa"/>
          </w:tcPr>
          <w:p w14:paraId="558B988D" w14:textId="7DBB3081" w:rsidR="00C70653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10</w:t>
            </w:r>
          </w:p>
        </w:tc>
        <w:tc>
          <w:tcPr>
            <w:tcW w:w="1850" w:type="dxa"/>
          </w:tcPr>
          <w:p w14:paraId="67684EC8" w14:textId="420D7840" w:rsidR="00C70653" w:rsidRPr="00B106D9" w:rsidRDefault="002D7CEF" w:rsidP="002D7CE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object w:dxaOrig="3075" w:dyaOrig="1245" w14:anchorId="7B7204A4">
                <v:shape id="_x0000_i1332" type="#_x0000_t75" style="width:109.5pt;height:44.25pt" o:ole="">
                  <v:imagedata r:id="rId25" o:title=""/>
                </v:shape>
                <o:OLEObject Type="Embed" ProgID="PBrush" ShapeID="_x0000_i1332" DrawAspect="Content" ObjectID="_1709643820" r:id="rId26"/>
              </w:object>
            </w:r>
          </w:p>
        </w:tc>
        <w:tc>
          <w:tcPr>
            <w:tcW w:w="1610" w:type="dxa"/>
          </w:tcPr>
          <w:p w14:paraId="0A298152" w14:textId="55BF5CE3" w:rsidR="00CE0AAF" w:rsidRPr="002F61DD" w:rsidRDefault="00CE0AAF" w:rsidP="00CE0AAF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δx</w:t>
            </w:r>
            <w:proofErr w:type="spellEnd"/>
            <w:r w:rsidRPr="002F61DD">
              <w:rPr>
                <w:sz w:val="32"/>
                <w:szCs w:val="32"/>
              </w:rPr>
              <w:t xml:space="preserve"> = 0 </w:t>
            </w:r>
          </w:p>
          <w:p w14:paraId="27A34EA3" w14:textId="7552EC65" w:rsidR="00C70653" w:rsidRPr="002F61DD" w:rsidRDefault="00C70653" w:rsidP="00243ACA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7" w:type="dxa"/>
          </w:tcPr>
          <w:p w14:paraId="3F0C7FFB" w14:textId="4D4D2A8E" w:rsidR="00C70653" w:rsidRPr="002F61DD" w:rsidRDefault="00686F84" w:rsidP="00243ACA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 </w:t>
            </w:r>
            <w:r w:rsidR="00C70653" w:rsidRPr="002F61DD">
              <w:rPr>
                <w:sz w:val="32"/>
                <w:szCs w:val="32"/>
              </w:rPr>
              <w:t>≠ 0</w:t>
            </w:r>
          </w:p>
        </w:tc>
        <w:tc>
          <w:tcPr>
            <w:tcW w:w="1610" w:type="dxa"/>
          </w:tcPr>
          <w:p w14:paraId="7768B549" w14:textId="77777777" w:rsidR="00C70653" w:rsidRPr="002F61DD" w:rsidRDefault="00C70653" w:rsidP="00243ACA">
            <w:pPr>
              <w:rPr>
                <w:sz w:val="32"/>
                <w:szCs w:val="32"/>
              </w:rPr>
            </w:pPr>
            <w:proofErr w:type="spellStart"/>
            <w:r w:rsidRPr="002F61DD">
              <w:rPr>
                <w:sz w:val="32"/>
                <w:szCs w:val="32"/>
              </w:rPr>
              <w:t>δy</w:t>
            </w:r>
            <w:proofErr w:type="spellEnd"/>
            <w:r w:rsidRPr="002F61DD">
              <w:rPr>
                <w:sz w:val="32"/>
                <w:szCs w:val="32"/>
              </w:rPr>
              <w:t xml:space="preserve"> ≠ 0</w:t>
            </w:r>
          </w:p>
          <w:p w14:paraId="06FFAE34" w14:textId="5435425F" w:rsidR="00C70653" w:rsidRPr="002F61DD" w:rsidRDefault="00BD4225" w:rsidP="00243ACA">
            <w:pPr>
              <w:rPr>
                <w:rFonts w:ascii="Calibri" w:hAnsi="Calibri" w:cs="Calibri"/>
                <w:sz w:val="32"/>
                <w:szCs w:val="32"/>
              </w:rPr>
            </w:pPr>
            <w:r w:rsidRPr="002F61DD">
              <w:rPr>
                <w:sz w:val="32"/>
                <w:szCs w:val="32"/>
              </w:rPr>
              <w:t>θ ≠ 0</w:t>
            </w:r>
          </w:p>
        </w:tc>
        <w:tc>
          <w:tcPr>
            <w:tcW w:w="1607" w:type="dxa"/>
          </w:tcPr>
          <w:p w14:paraId="19CABDF6" w14:textId="12BBDC25" w:rsidR="00C70653" w:rsidRPr="002F61DD" w:rsidRDefault="00CE0AAF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C70653" w:rsidRPr="002F61DD">
              <w:rPr>
                <w:sz w:val="32"/>
                <w:szCs w:val="32"/>
              </w:rPr>
              <w:t xml:space="preserve"> = 0 </w:t>
            </w:r>
          </w:p>
          <w:p w14:paraId="11E63B45" w14:textId="61B25345" w:rsidR="00C70653" w:rsidRPr="002F61DD" w:rsidRDefault="00CE0AAF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C70653" w:rsidRPr="002F61DD">
              <w:rPr>
                <w:sz w:val="32"/>
                <w:szCs w:val="32"/>
              </w:rPr>
              <w:t xml:space="preserve"> = 0 </w:t>
            </w:r>
          </w:p>
          <w:p w14:paraId="487C82AF" w14:textId="77777777" w:rsidR="00C70653" w:rsidRPr="002F61DD" w:rsidRDefault="00C70653" w:rsidP="00243ACA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349D7416" w14:textId="77777777" w:rsidR="00514715" w:rsidRPr="00514715" w:rsidRDefault="00514715" w:rsidP="00514715"/>
    <w:p w14:paraId="177B3827" w14:textId="77777777" w:rsidR="00514715" w:rsidRPr="00514715" w:rsidRDefault="00514715" w:rsidP="00514715"/>
    <w:p w14:paraId="6D25E092" w14:textId="77777777" w:rsidR="00514715" w:rsidRPr="00514715" w:rsidRDefault="00514715" w:rsidP="00514715"/>
    <w:p w14:paraId="612527EA" w14:textId="77777777" w:rsidR="00514715" w:rsidRPr="00514715" w:rsidRDefault="00514715" w:rsidP="00514715"/>
    <w:p w14:paraId="697924FB" w14:textId="77777777" w:rsidR="00514715" w:rsidRPr="00514715" w:rsidRDefault="00514715" w:rsidP="00514715"/>
    <w:p w14:paraId="678C9D61" w14:textId="77777777" w:rsidR="00514715" w:rsidRPr="00514715" w:rsidRDefault="00514715" w:rsidP="00514715"/>
    <w:p w14:paraId="187E772B" w14:textId="77777777" w:rsidR="00514715" w:rsidRPr="00514715" w:rsidRDefault="00514715" w:rsidP="00514715"/>
    <w:p w14:paraId="46AE79CC" w14:textId="77777777" w:rsidR="00514715" w:rsidRPr="00514715" w:rsidRDefault="00514715" w:rsidP="00514715"/>
    <w:p w14:paraId="2E836466" w14:textId="77777777" w:rsidR="00514715" w:rsidRPr="00514715" w:rsidRDefault="00514715" w:rsidP="00514715"/>
    <w:p w14:paraId="01AF5601" w14:textId="77777777" w:rsidR="00514715" w:rsidRPr="00514715" w:rsidRDefault="00514715" w:rsidP="00514715"/>
    <w:p w14:paraId="3E8319A3" w14:textId="77777777" w:rsidR="00514715" w:rsidRPr="00514715" w:rsidRDefault="00514715" w:rsidP="00514715"/>
    <w:p w14:paraId="467B61AD" w14:textId="77777777" w:rsidR="00514715" w:rsidRPr="00514715" w:rsidRDefault="00514715" w:rsidP="00514715"/>
    <w:p w14:paraId="065F0411" w14:textId="77777777" w:rsidR="00514715" w:rsidRDefault="00514715" w:rsidP="00514715"/>
    <w:p w14:paraId="062BA7F7" w14:textId="77777777" w:rsidR="00585C92" w:rsidRDefault="00585C92" w:rsidP="00514715"/>
    <w:p w14:paraId="53D77384" w14:textId="77777777" w:rsidR="00585C92" w:rsidRDefault="00585C92" w:rsidP="00514715"/>
    <w:p w14:paraId="0B775F0E" w14:textId="77777777" w:rsidR="00585C92" w:rsidRDefault="00585C92" w:rsidP="00514715"/>
    <w:tbl>
      <w:tblPr>
        <w:tblStyle w:val="Tablaconcuadrcula"/>
        <w:tblpPr w:leftFromText="141" w:rightFromText="141" w:vertAnchor="text" w:horzAnchor="margin" w:tblpXSpec="center" w:tblpY="228"/>
        <w:tblW w:w="0" w:type="auto"/>
        <w:tblLook w:val="04A0" w:firstRow="1" w:lastRow="0" w:firstColumn="1" w:lastColumn="0" w:noHBand="0" w:noVBand="1"/>
      </w:tblPr>
      <w:tblGrid>
        <w:gridCol w:w="1403"/>
        <w:gridCol w:w="2554"/>
        <w:gridCol w:w="1512"/>
        <w:gridCol w:w="1462"/>
        <w:gridCol w:w="1512"/>
        <w:gridCol w:w="1462"/>
      </w:tblGrid>
      <w:tr w:rsidR="0011691F" w14:paraId="2162AD1F" w14:textId="77777777" w:rsidTr="00243ACA">
        <w:trPr>
          <w:trHeight w:val="842"/>
        </w:trPr>
        <w:tc>
          <w:tcPr>
            <w:tcW w:w="1621" w:type="dxa"/>
            <w:vMerge w:val="restart"/>
          </w:tcPr>
          <w:p w14:paraId="3181F5CD" w14:textId="77777777" w:rsidR="0011691F" w:rsidRPr="00B106D9" w:rsidRDefault="0011691F" w:rsidP="00243AC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84" w:type="dxa"/>
            <w:gridSpan w:val="5"/>
          </w:tcPr>
          <w:p w14:paraId="61BF896B" w14:textId="77777777" w:rsidR="0011691F" w:rsidRDefault="0011691F" w:rsidP="00243ACA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0C07C6CF" w14:textId="3DC2EDD2" w:rsidR="0011691F" w:rsidRDefault="0011691F" w:rsidP="00243ACA">
            <w:pPr>
              <w:jc w:val="center"/>
            </w:pPr>
            <w:r w:rsidRPr="002F61DD">
              <w:rPr>
                <w:b/>
                <w:bCs/>
                <w:sz w:val="24"/>
                <w:szCs w:val="24"/>
                <w:u w:val="single"/>
              </w:rPr>
              <w:t xml:space="preserve">Vínculos 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internos o relativos </w:t>
            </w:r>
            <w:r w:rsidRPr="002F61DD">
              <w:rPr>
                <w:b/>
                <w:bCs/>
                <w:sz w:val="24"/>
                <w:szCs w:val="24"/>
                <w:u w:val="single"/>
              </w:rPr>
              <w:t xml:space="preserve">de </w:t>
            </w:r>
            <w:r>
              <w:rPr>
                <w:b/>
                <w:bCs/>
                <w:sz w:val="24"/>
                <w:szCs w:val="24"/>
                <w:u w:val="single"/>
              </w:rPr>
              <w:t>segunda</w:t>
            </w:r>
            <w:r w:rsidRPr="002F61DD">
              <w:rPr>
                <w:b/>
                <w:bCs/>
                <w:sz w:val="24"/>
                <w:szCs w:val="24"/>
                <w:u w:val="single"/>
              </w:rPr>
              <w:t xml:space="preserve"> especie</w:t>
            </w:r>
            <w:r>
              <w:t xml:space="preserve"> </w:t>
            </w:r>
          </w:p>
        </w:tc>
      </w:tr>
      <w:tr w:rsidR="004007A4" w14:paraId="4B3B53FC" w14:textId="77777777" w:rsidTr="00243ACA">
        <w:trPr>
          <w:trHeight w:val="713"/>
        </w:trPr>
        <w:tc>
          <w:tcPr>
            <w:tcW w:w="1621" w:type="dxa"/>
            <w:vMerge/>
          </w:tcPr>
          <w:p w14:paraId="61984165" w14:textId="77777777" w:rsidR="0011691F" w:rsidRPr="00B106D9" w:rsidRDefault="0011691F" w:rsidP="00243AC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50" w:type="dxa"/>
          </w:tcPr>
          <w:p w14:paraId="2911B64E" w14:textId="77777777" w:rsidR="0011691F" w:rsidRDefault="0011691F" w:rsidP="00243ACA">
            <w:r>
              <w:t>Simbolización del vínculo</w:t>
            </w:r>
          </w:p>
        </w:tc>
        <w:tc>
          <w:tcPr>
            <w:tcW w:w="1610" w:type="dxa"/>
          </w:tcPr>
          <w:p w14:paraId="278B966B" w14:textId="77777777" w:rsidR="0011691F" w:rsidRDefault="0011691F" w:rsidP="00243ACA">
            <w:r>
              <w:t>Elásticas Restringidas</w:t>
            </w:r>
          </w:p>
        </w:tc>
        <w:tc>
          <w:tcPr>
            <w:tcW w:w="1607" w:type="dxa"/>
          </w:tcPr>
          <w:p w14:paraId="311656AC" w14:textId="5C1BD5A5" w:rsidR="0011691F" w:rsidRDefault="004007A4" w:rsidP="00243ACA">
            <w:r>
              <w:t>Esfuerzos internos generados</w:t>
            </w:r>
          </w:p>
        </w:tc>
        <w:tc>
          <w:tcPr>
            <w:tcW w:w="1610" w:type="dxa"/>
          </w:tcPr>
          <w:p w14:paraId="4107C91E" w14:textId="77777777" w:rsidR="0011691F" w:rsidRDefault="0011691F" w:rsidP="00243ACA">
            <w:r>
              <w:t>Elásticas NO Restringidas</w:t>
            </w:r>
          </w:p>
        </w:tc>
        <w:tc>
          <w:tcPr>
            <w:tcW w:w="1607" w:type="dxa"/>
          </w:tcPr>
          <w:p w14:paraId="62BB6C6C" w14:textId="7D34C207" w:rsidR="0011691F" w:rsidRDefault="004007A4" w:rsidP="00243ACA">
            <w:r>
              <w:t>Esfuerzos internos NO generados</w:t>
            </w:r>
          </w:p>
        </w:tc>
      </w:tr>
      <w:tr w:rsidR="004007A4" w:rsidRPr="002F58AD" w14:paraId="23233609" w14:textId="77777777" w:rsidTr="00243ACA">
        <w:trPr>
          <w:trHeight w:val="713"/>
        </w:trPr>
        <w:tc>
          <w:tcPr>
            <w:tcW w:w="1621" w:type="dxa"/>
          </w:tcPr>
          <w:p w14:paraId="3E11C1D7" w14:textId="79683670" w:rsidR="0011691F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11</w:t>
            </w:r>
          </w:p>
        </w:tc>
        <w:tc>
          <w:tcPr>
            <w:tcW w:w="1850" w:type="dxa"/>
          </w:tcPr>
          <w:p w14:paraId="7F47C551" w14:textId="28B28683" w:rsidR="0011691F" w:rsidRPr="00B106D9" w:rsidRDefault="004007A4" w:rsidP="004007A4">
            <w:pPr>
              <w:rPr>
                <w:rFonts w:ascii="Calibri" w:hAnsi="Calibri" w:cs="Calibri"/>
                <w:sz w:val="22"/>
                <w:szCs w:val="22"/>
              </w:rPr>
            </w:pPr>
            <w:r>
              <w:object w:dxaOrig="2955" w:dyaOrig="1005" w14:anchorId="736C5263">
                <v:shape id="_x0000_i1349" type="#_x0000_t75" style="width:117pt;height:39.75pt" o:ole="">
                  <v:imagedata r:id="rId27" o:title=""/>
                </v:shape>
                <o:OLEObject Type="Embed" ProgID="PBrush" ShapeID="_x0000_i1349" DrawAspect="Content" ObjectID="_1709643821" r:id="rId28"/>
              </w:object>
            </w:r>
          </w:p>
        </w:tc>
        <w:tc>
          <w:tcPr>
            <w:tcW w:w="1610" w:type="dxa"/>
          </w:tcPr>
          <w:p w14:paraId="7F69C2A3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δx</w:t>
            </w:r>
            <w:proofErr w:type="spellEnd"/>
            <w:r w:rsidRPr="002F58AD">
              <w:rPr>
                <w:sz w:val="32"/>
                <w:szCs w:val="32"/>
              </w:rPr>
              <w:t xml:space="preserve"> = 0 </w:t>
            </w:r>
          </w:p>
          <w:p w14:paraId="175CDE21" w14:textId="77777777" w:rsidR="0011691F" w:rsidRPr="002F58AD" w:rsidRDefault="0011691F" w:rsidP="00243ACA">
            <w:pPr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δy</w:t>
            </w:r>
            <w:proofErr w:type="spellEnd"/>
            <w:r w:rsidRPr="002F58AD">
              <w:rPr>
                <w:sz w:val="32"/>
                <w:szCs w:val="32"/>
              </w:rPr>
              <w:t xml:space="preserve"> = 0</w:t>
            </w:r>
          </w:p>
        </w:tc>
        <w:tc>
          <w:tcPr>
            <w:tcW w:w="1607" w:type="dxa"/>
          </w:tcPr>
          <w:p w14:paraId="60C255A7" w14:textId="4C1610CB" w:rsidR="0011691F" w:rsidRPr="002F58AD" w:rsidRDefault="004007A4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11691F" w:rsidRPr="002F58AD">
              <w:rPr>
                <w:sz w:val="32"/>
                <w:szCs w:val="32"/>
              </w:rPr>
              <w:t xml:space="preserve"> ≠ 0 </w:t>
            </w:r>
          </w:p>
          <w:p w14:paraId="1A5CD451" w14:textId="78B8BB54" w:rsidR="0011691F" w:rsidRPr="002F58AD" w:rsidRDefault="004007A4" w:rsidP="00243ACA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11691F" w:rsidRPr="002F58AD">
              <w:rPr>
                <w:sz w:val="32"/>
                <w:szCs w:val="32"/>
              </w:rPr>
              <w:t xml:space="preserve"> ≠ 0</w:t>
            </w:r>
          </w:p>
        </w:tc>
        <w:tc>
          <w:tcPr>
            <w:tcW w:w="1610" w:type="dxa"/>
          </w:tcPr>
          <w:p w14:paraId="7649E96F" w14:textId="77777777" w:rsidR="0011691F" w:rsidRPr="002F58AD" w:rsidRDefault="0011691F" w:rsidP="00243ACA">
            <w:pPr>
              <w:rPr>
                <w:rFonts w:ascii="Calibri" w:hAnsi="Calibri" w:cs="Calibri"/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θ ≠ 0</w:t>
            </w:r>
          </w:p>
        </w:tc>
        <w:tc>
          <w:tcPr>
            <w:tcW w:w="1607" w:type="dxa"/>
          </w:tcPr>
          <w:p w14:paraId="0C8D4881" w14:textId="77777777" w:rsidR="0011691F" w:rsidRPr="002F58AD" w:rsidRDefault="0011691F" w:rsidP="00243ACA">
            <w:pPr>
              <w:rPr>
                <w:rFonts w:ascii="Calibri" w:hAnsi="Calibri" w:cs="Calibri"/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M = 0</w:t>
            </w:r>
          </w:p>
        </w:tc>
      </w:tr>
      <w:tr w:rsidR="004007A4" w:rsidRPr="002F58AD" w14:paraId="43AD62EE" w14:textId="77777777" w:rsidTr="00243ACA">
        <w:trPr>
          <w:trHeight w:val="713"/>
        </w:trPr>
        <w:tc>
          <w:tcPr>
            <w:tcW w:w="1621" w:type="dxa"/>
          </w:tcPr>
          <w:p w14:paraId="18DCC174" w14:textId="6E0AA304" w:rsidR="0011691F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12</w:t>
            </w:r>
          </w:p>
        </w:tc>
        <w:tc>
          <w:tcPr>
            <w:tcW w:w="1850" w:type="dxa"/>
          </w:tcPr>
          <w:p w14:paraId="67F62BDF" w14:textId="22A08F16" w:rsidR="0011691F" w:rsidRDefault="004007A4" w:rsidP="00243ACA">
            <w:r>
              <w:object w:dxaOrig="3540" w:dyaOrig="2550" w14:anchorId="6B38B4B1">
                <v:shape id="_x0000_i1356" type="#_x0000_t75" style="width:96pt;height:69pt" o:ole="">
                  <v:imagedata r:id="rId29" o:title=""/>
                </v:shape>
                <o:OLEObject Type="Embed" ProgID="PBrush" ShapeID="_x0000_i1356" DrawAspect="Content" ObjectID="_1709643822" r:id="rId30"/>
              </w:object>
            </w:r>
          </w:p>
        </w:tc>
        <w:tc>
          <w:tcPr>
            <w:tcW w:w="1610" w:type="dxa"/>
          </w:tcPr>
          <w:p w14:paraId="69FDF4B5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δy</w:t>
            </w:r>
            <w:proofErr w:type="spellEnd"/>
            <w:r w:rsidRPr="002F58AD">
              <w:rPr>
                <w:sz w:val="32"/>
                <w:szCs w:val="32"/>
              </w:rPr>
              <w:t xml:space="preserve"> = 0</w:t>
            </w:r>
          </w:p>
          <w:p w14:paraId="4EA1B6C5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 xml:space="preserve"> θ = 0</w:t>
            </w:r>
          </w:p>
        </w:tc>
        <w:tc>
          <w:tcPr>
            <w:tcW w:w="1607" w:type="dxa"/>
          </w:tcPr>
          <w:p w14:paraId="2CED7670" w14:textId="34773F57" w:rsidR="0011691F" w:rsidRPr="002F58AD" w:rsidRDefault="00F159EE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11691F" w:rsidRPr="002F58AD">
              <w:rPr>
                <w:sz w:val="32"/>
                <w:szCs w:val="32"/>
              </w:rPr>
              <w:t xml:space="preserve"> ≠ 0 </w:t>
            </w:r>
          </w:p>
          <w:p w14:paraId="2CE57C7B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M ≠ 0</w:t>
            </w:r>
          </w:p>
        </w:tc>
        <w:tc>
          <w:tcPr>
            <w:tcW w:w="1610" w:type="dxa"/>
          </w:tcPr>
          <w:p w14:paraId="7AE553B2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δx</w:t>
            </w:r>
            <w:proofErr w:type="spellEnd"/>
            <w:r w:rsidRPr="002F58AD">
              <w:rPr>
                <w:sz w:val="32"/>
                <w:szCs w:val="32"/>
              </w:rPr>
              <w:t xml:space="preserve"> ≠ 0</w:t>
            </w:r>
          </w:p>
          <w:p w14:paraId="4AC8CBC6" w14:textId="77777777" w:rsidR="0011691F" w:rsidRPr="002F58AD" w:rsidRDefault="0011691F" w:rsidP="00243ACA">
            <w:pPr>
              <w:rPr>
                <w:sz w:val="32"/>
                <w:szCs w:val="32"/>
              </w:rPr>
            </w:pPr>
          </w:p>
        </w:tc>
        <w:tc>
          <w:tcPr>
            <w:tcW w:w="1607" w:type="dxa"/>
          </w:tcPr>
          <w:p w14:paraId="143E4B5E" w14:textId="2495B523" w:rsidR="0011691F" w:rsidRPr="002F58AD" w:rsidRDefault="00C37C75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 </w:t>
            </w:r>
            <w:r w:rsidR="0011691F" w:rsidRPr="002F58AD">
              <w:rPr>
                <w:sz w:val="32"/>
                <w:szCs w:val="32"/>
              </w:rPr>
              <w:t xml:space="preserve">= 0 </w:t>
            </w:r>
          </w:p>
          <w:p w14:paraId="34DDFFDC" w14:textId="77777777" w:rsidR="0011691F" w:rsidRPr="002F58AD" w:rsidRDefault="0011691F" w:rsidP="00243ACA">
            <w:pPr>
              <w:rPr>
                <w:sz w:val="32"/>
                <w:szCs w:val="32"/>
              </w:rPr>
            </w:pPr>
          </w:p>
        </w:tc>
      </w:tr>
      <w:tr w:rsidR="004007A4" w:rsidRPr="002F58AD" w14:paraId="3A0535E7" w14:textId="77777777" w:rsidTr="00243ACA">
        <w:trPr>
          <w:trHeight w:val="713"/>
        </w:trPr>
        <w:tc>
          <w:tcPr>
            <w:tcW w:w="1621" w:type="dxa"/>
          </w:tcPr>
          <w:p w14:paraId="6DB90D4A" w14:textId="5191ADF2" w:rsidR="0011691F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13</w:t>
            </w:r>
          </w:p>
        </w:tc>
        <w:tc>
          <w:tcPr>
            <w:tcW w:w="1850" w:type="dxa"/>
          </w:tcPr>
          <w:p w14:paraId="6F3FBF00" w14:textId="272B1E2D" w:rsidR="0011691F" w:rsidRDefault="004007A4" w:rsidP="00243ACA">
            <w:r>
              <w:object w:dxaOrig="4485" w:dyaOrig="2070" w14:anchorId="61E0792F">
                <v:shape id="_x0000_i1360" type="#_x0000_t75" style="width:102.75pt;height:47.25pt" o:ole="">
                  <v:imagedata r:id="rId31" o:title=""/>
                </v:shape>
                <o:OLEObject Type="Embed" ProgID="PBrush" ShapeID="_x0000_i1360" DrawAspect="Content" ObjectID="_1709643823" r:id="rId32"/>
              </w:object>
            </w:r>
          </w:p>
        </w:tc>
        <w:tc>
          <w:tcPr>
            <w:tcW w:w="1610" w:type="dxa"/>
          </w:tcPr>
          <w:p w14:paraId="7B8F4B39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δx</w:t>
            </w:r>
            <w:proofErr w:type="spellEnd"/>
            <w:r w:rsidRPr="002F58AD">
              <w:rPr>
                <w:sz w:val="32"/>
                <w:szCs w:val="32"/>
              </w:rPr>
              <w:t xml:space="preserve"> = 0 </w:t>
            </w:r>
          </w:p>
          <w:p w14:paraId="4345BD06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θ = 0</w:t>
            </w:r>
          </w:p>
        </w:tc>
        <w:tc>
          <w:tcPr>
            <w:tcW w:w="1607" w:type="dxa"/>
          </w:tcPr>
          <w:p w14:paraId="657157A2" w14:textId="406B5E6D" w:rsidR="0011691F" w:rsidRPr="002F58AD" w:rsidRDefault="00F159EE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 </w:t>
            </w:r>
            <w:r w:rsidR="0011691F" w:rsidRPr="002F58AD">
              <w:rPr>
                <w:sz w:val="32"/>
                <w:szCs w:val="32"/>
              </w:rPr>
              <w:t xml:space="preserve">≠ 0 </w:t>
            </w:r>
          </w:p>
          <w:p w14:paraId="483BD47E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M ≠ 0</w:t>
            </w:r>
          </w:p>
        </w:tc>
        <w:tc>
          <w:tcPr>
            <w:tcW w:w="1610" w:type="dxa"/>
          </w:tcPr>
          <w:p w14:paraId="3A53BC2B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δy</w:t>
            </w:r>
            <w:proofErr w:type="spellEnd"/>
            <w:r w:rsidRPr="002F58AD">
              <w:rPr>
                <w:sz w:val="32"/>
                <w:szCs w:val="32"/>
              </w:rPr>
              <w:t xml:space="preserve"> ≠ 0</w:t>
            </w:r>
          </w:p>
          <w:p w14:paraId="396681A8" w14:textId="77777777" w:rsidR="0011691F" w:rsidRPr="002F58AD" w:rsidRDefault="0011691F" w:rsidP="00243ACA">
            <w:pPr>
              <w:rPr>
                <w:sz w:val="32"/>
                <w:szCs w:val="32"/>
              </w:rPr>
            </w:pPr>
          </w:p>
        </w:tc>
        <w:tc>
          <w:tcPr>
            <w:tcW w:w="1607" w:type="dxa"/>
          </w:tcPr>
          <w:p w14:paraId="2C88E12D" w14:textId="35ADCAB4" w:rsidR="0011691F" w:rsidRPr="002F58AD" w:rsidRDefault="00C37C75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11691F" w:rsidRPr="002F58AD">
              <w:rPr>
                <w:sz w:val="32"/>
                <w:szCs w:val="32"/>
              </w:rPr>
              <w:t xml:space="preserve"> = 0 </w:t>
            </w:r>
          </w:p>
          <w:p w14:paraId="1A333858" w14:textId="77777777" w:rsidR="0011691F" w:rsidRPr="002F58AD" w:rsidRDefault="0011691F" w:rsidP="00243ACA">
            <w:pPr>
              <w:rPr>
                <w:sz w:val="32"/>
                <w:szCs w:val="32"/>
              </w:rPr>
            </w:pPr>
          </w:p>
        </w:tc>
      </w:tr>
      <w:tr w:rsidR="0011691F" w:rsidRPr="002F58AD" w14:paraId="719F45E5" w14:textId="77777777" w:rsidTr="00243ACA">
        <w:trPr>
          <w:trHeight w:val="713"/>
        </w:trPr>
        <w:tc>
          <w:tcPr>
            <w:tcW w:w="1621" w:type="dxa"/>
          </w:tcPr>
          <w:p w14:paraId="74F19FA7" w14:textId="77777777" w:rsidR="0011691F" w:rsidRPr="001A6359" w:rsidRDefault="0011691F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</w:p>
        </w:tc>
        <w:tc>
          <w:tcPr>
            <w:tcW w:w="8284" w:type="dxa"/>
            <w:gridSpan w:val="5"/>
          </w:tcPr>
          <w:p w14:paraId="7486C778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r w:rsidRPr="002F61DD">
              <w:rPr>
                <w:b/>
                <w:bCs/>
                <w:sz w:val="24"/>
                <w:szCs w:val="24"/>
                <w:u w:val="single"/>
              </w:rPr>
              <w:t xml:space="preserve">Vínculos de </w:t>
            </w:r>
            <w:r>
              <w:rPr>
                <w:b/>
                <w:bCs/>
                <w:sz w:val="24"/>
                <w:szCs w:val="24"/>
                <w:u w:val="single"/>
              </w:rPr>
              <w:t>tercera</w:t>
            </w:r>
            <w:r w:rsidRPr="002F61DD">
              <w:rPr>
                <w:b/>
                <w:bCs/>
                <w:sz w:val="24"/>
                <w:szCs w:val="24"/>
                <w:u w:val="single"/>
              </w:rPr>
              <w:t xml:space="preserve"> especie</w:t>
            </w:r>
            <w:r>
              <w:t xml:space="preserve"> (vínculos que restringen todas las magnitudes elásticas en el plano)</w:t>
            </w:r>
          </w:p>
        </w:tc>
      </w:tr>
      <w:tr w:rsidR="004007A4" w:rsidRPr="002F58AD" w14:paraId="3BD8C896" w14:textId="77777777" w:rsidTr="00243ACA">
        <w:trPr>
          <w:trHeight w:val="713"/>
        </w:trPr>
        <w:tc>
          <w:tcPr>
            <w:tcW w:w="1621" w:type="dxa"/>
          </w:tcPr>
          <w:p w14:paraId="06495369" w14:textId="74DB9414" w:rsidR="0011691F" w:rsidRPr="001A6359" w:rsidRDefault="00525DE4" w:rsidP="001A6359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 w:rsidRPr="001A6359">
              <w:rPr>
                <w:rFonts w:ascii="Calibri" w:hAnsi="Calibri" w:cs="Calibri"/>
                <w:sz w:val="52"/>
                <w:szCs w:val="52"/>
              </w:rPr>
              <w:t>14</w:t>
            </w:r>
          </w:p>
        </w:tc>
        <w:tc>
          <w:tcPr>
            <w:tcW w:w="1850" w:type="dxa"/>
          </w:tcPr>
          <w:p w14:paraId="4611A84E" w14:textId="5C95B233" w:rsidR="0011691F" w:rsidRDefault="00525DE4" w:rsidP="00243ACA">
            <w:r>
              <w:object w:dxaOrig="615" w:dyaOrig="2895" w14:anchorId="2AF4E8AD">
                <v:shape id="_x0000_i1398" type="#_x0000_t75" style="width:19.5pt;height:92.25pt" o:ole="">
                  <v:imagedata r:id="rId33" o:title=""/>
                </v:shape>
                <o:OLEObject Type="Embed" ProgID="PBrush" ShapeID="_x0000_i1398" DrawAspect="Content" ObjectID="_1709643824" r:id="rId34"/>
              </w:object>
            </w:r>
          </w:p>
        </w:tc>
        <w:tc>
          <w:tcPr>
            <w:tcW w:w="1610" w:type="dxa"/>
          </w:tcPr>
          <w:p w14:paraId="2E7284EA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δx</w:t>
            </w:r>
            <w:proofErr w:type="spellEnd"/>
            <w:r w:rsidRPr="002F58AD">
              <w:rPr>
                <w:sz w:val="32"/>
                <w:szCs w:val="32"/>
              </w:rPr>
              <w:t xml:space="preserve"> = 0 </w:t>
            </w:r>
          </w:p>
          <w:p w14:paraId="7A61D0E8" w14:textId="77777777" w:rsidR="0011691F" w:rsidRDefault="0011691F" w:rsidP="00243ACA">
            <w:pPr>
              <w:rPr>
                <w:sz w:val="32"/>
                <w:szCs w:val="32"/>
              </w:rPr>
            </w:pPr>
            <w:proofErr w:type="spellStart"/>
            <w:r w:rsidRPr="002F58AD">
              <w:rPr>
                <w:sz w:val="32"/>
                <w:szCs w:val="32"/>
              </w:rPr>
              <w:t>δy</w:t>
            </w:r>
            <w:proofErr w:type="spellEnd"/>
            <w:r w:rsidRPr="002F58AD">
              <w:rPr>
                <w:sz w:val="32"/>
                <w:szCs w:val="32"/>
              </w:rPr>
              <w:t xml:space="preserve"> = 0</w:t>
            </w:r>
          </w:p>
          <w:p w14:paraId="15985490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θ = 0</w:t>
            </w:r>
          </w:p>
        </w:tc>
        <w:tc>
          <w:tcPr>
            <w:tcW w:w="1607" w:type="dxa"/>
          </w:tcPr>
          <w:p w14:paraId="0FF0CA98" w14:textId="02E0D461" w:rsidR="0011691F" w:rsidRPr="002F58AD" w:rsidRDefault="00525DE4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11691F" w:rsidRPr="002F58AD">
              <w:rPr>
                <w:sz w:val="32"/>
                <w:szCs w:val="32"/>
              </w:rPr>
              <w:t xml:space="preserve"> ≠ 0 </w:t>
            </w:r>
          </w:p>
          <w:p w14:paraId="2398D820" w14:textId="2AC67F63" w:rsidR="0011691F" w:rsidRDefault="00525DE4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11691F" w:rsidRPr="002F58AD">
              <w:rPr>
                <w:sz w:val="32"/>
                <w:szCs w:val="32"/>
              </w:rPr>
              <w:t xml:space="preserve"> ≠ 0</w:t>
            </w:r>
          </w:p>
          <w:p w14:paraId="39A8123A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r w:rsidRPr="002F58AD">
              <w:rPr>
                <w:sz w:val="32"/>
                <w:szCs w:val="32"/>
              </w:rPr>
              <w:t>M ≠ 0</w:t>
            </w:r>
          </w:p>
        </w:tc>
        <w:tc>
          <w:tcPr>
            <w:tcW w:w="1610" w:type="dxa"/>
          </w:tcPr>
          <w:p w14:paraId="7FD0034C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07" w:type="dxa"/>
          </w:tcPr>
          <w:p w14:paraId="6A1B7EB5" w14:textId="77777777" w:rsidR="0011691F" w:rsidRPr="002F58AD" w:rsidRDefault="0011691F" w:rsidP="00243A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D86563A" w14:textId="77777777" w:rsidR="00585C92" w:rsidRDefault="00585C92" w:rsidP="00514715"/>
    <w:p w14:paraId="25A6ED7A" w14:textId="77777777" w:rsidR="00585C92" w:rsidRDefault="00585C92" w:rsidP="00514715"/>
    <w:p w14:paraId="0FF12549" w14:textId="77777777" w:rsidR="00585C92" w:rsidRDefault="00585C92" w:rsidP="00514715"/>
    <w:p w14:paraId="31300B55" w14:textId="77777777" w:rsidR="00585C92" w:rsidRDefault="00585C92" w:rsidP="00514715"/>
    <w:p w14:paraId="7350BED9" w14:textId="77777777" w:rsidR="005A40CC" w:rsidRDefault="005A40CC" w:rsidP="00514715"/>
    <w:p w14:paraId="79BF5E9E" w14:textId="77777777" w:rsidR="005A40CC" w:rsidRDefault="005A40CC" w:rsidP="00514715"/>
    <w:p w14:paraId="3F14F24C" w14:textId="77777777" w:rsidR="00585C92" w:rsidRDefault="00585C92" w:rsidP="00514715"/>
    <w:p w14:paraId="21A030F7" w14:textId="77777777" w:rsidR="00585C92" w:rsidRDefault="00585C92" w:rsidP="00514715"/>
    <w:p w14:paraId="19834807" w14:textId="77777777" w:rsidR="00585C92" w:rsidRDefault="00585C92" w:rsidP="00514715"/>
    <w:p w14:paraId="5C6EF548" w14:textId="77777777" w:rsidR="00585C92" w:rsidRDefault="00585C92" w:rsidP="00514715"/>
    <w:p w14:paraId="27C4A299" w14:textId="77777777" w:rsidR="00585C92" w:rsidRDefault="00585C92" w:rsidP="00514715"/>
    <w:p w14:paraId="3D9EA073" w14:textId="409DDF72" w:rsidR="00585C92" w:rsidRDefault="00585C92" w:rsidP="00514715"/>
    <w:p w14:paraId="0391ED3D" w14:textId="1046E1F4" w:rsidR="00BA5902" w:rsidRPr="00BA5902" w:rsidRDefault="00BA5902" w:rsidP="00BA5902"/>
    <w:p w14:paraId="0A57083D" w14:textId="47E3C149" w:rsidR="00BA5902" w:rsidRPr="00BA5902" w:rsidRDefault="00BA5902" w:rsidP="00BA5902"/>
    <w:p w14:paraId="077ADF0C" w14:textId="0FCB7474" w:rsidR="00BA5902" w:rsidRDefault="00BA5902" w:rsidP="00BA5902"/>
    <w:p w14:paraId="0B3F3640" w14:textId="0883D2DA" w:rsidR="00BA5902" w:rsidRDefault="00BA5902" w:rsidP="00BA5902">
      <w:pPr>
        <w:tabs>
          <w:tab w:val="left" w:pos="9210"/>
        </w:tabs>
      </w:pPr>
      <w:r>
        <w:tab/>
      </w:r>
    </w:p>
    <w:p w14:paraId="443CB290" w14:textId="77777777" w:rsidR="00BA5902" w:rsidRPr="00BA5902" w:rsidRDefault="00BA5902" w:rsidP="00BA5902">
      <w:pPr>
        <w:tabs>
          <w:tab w:val="left" w:pos="9210"/>
        </w:tabs>
      </w:pPr>
    </w:p>
    <w:sectPr w:rsidR="00BA5902" w:rsidRPr="00BA5902" w:rsidSect="00230CB1">
      <w:headerReference w:type="default" r:id="rId35"/>
      <w:pgSz w:w="12240" w:h="15840" w:code="1"/>
      <w:pgMar w:top="77" w:right="624" w:bottom="539" w:left="1701" w:header="709" w:footer="709" w:gutter="0"/>
      <w:pgBorders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FF2DF" w14:textId="77777777" w:rsidR="002B1BB1" w:rsidRDefault="002B1BB1">
      <w:r>
        <w:separator/>
      </w:r>
    </w:p>
  </w:endnote>
  <w:endnote w:type="continuationSeparator" w:id="0">
    <w:p w14:paraId="3632F28E" w14:textId="77777777" w:rsidR="002B1BB1" w:rsidRDefault="002B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907AD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1F4E9" w14:textId="77777777" w:rsidR="002B1BB1" w:rsidRDefault="002B1BB1">
      <w:r>
        <w:separator/>
      </w:r>
    </w:p>
  </w:footnote>
  <w:footnote w:type="continuationSeparator" w:id="0">
    <w:p w14:paraId="5AB08DF5" w14:textId="77777777" w:rsidR="002B1BB1" w:rsidRDefault="002B1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490"/>
      <w:gridCol w:w="3960"/>
      <w:gridCol w:w="1125"/>
      <w:gridCol w:w="1499"/>
    </w:tblGrid>
    <w:tr w:rsidR="004F414E" w:rsidRPr="009B355D" w14:paraId="7BE3C8B7" w14:textId="77777777" w:rsidTr="007220AE">
      <w:trPr>
        <w:cantSplit/>
        <w:trHeight w:val="683"/>
      </w:trPr>
      <w:tc>
        <w:tcPr>
          <w:tcW w:w="3490" w:type="dxa"/>
          <w:vMerge w:val="restart"/>
          <w:shd w:val="clear" w:color="auto" w:fill="auto"/>
          <w:vAlign w:val="center"/>
        </w:tcPr>
        <w:p w14:paraId="3232346F" w14:textId="642A64F8" w:rsidR="004F414E" w:rsidRPr="00EB0194" w:rsidRDefault="002B1BB1" w:rsidP="004F414E">
          <w:pPr>
            <w:tabs>
              <w:tab w:val="center" w:pos="751"/>
            </w:tabs>
            <w:jc w:val="center"/>
          </w:pPr>
          <w:r>
            <w:rPr>
              <w:noProof/>
            </w:rPr>
            <w:object w:dxaOrig="1440" w:dyaOrig="1440" w14:anchorId="5D8EE4E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0" type="#_x0000_t75" style="position:absolute;left:0;text-align:left;margin-left:144.25pt;margin-top:11.2pt;width:25pt;height:36.35pt;z-index:-251658240" o:preferrelative="f" wrapcoords="-527 0 -527 21262 21600 21262 21600 0 -527 0" fillcolor="window">
                <v:imagedata r:id="rId1" o:title=""/>
                <w10:wrap type="tight"/>
              </v:shape>
              <o:OLEObject Type="Embed" ProgID="Word.Picture.8" ShapeID="_x0000_s1050" DrawAspect="Content" ObjectID="_1709643825" r:id="rId2"/>
            </w:object>
          </w:r>
          <w:r w:rsidR="00140C67">
            <w:rPr>
              <w:noProof/>
              <w:sz w:val="16"/>
              <w:szCs w:val="16"/>
            </w:rPr>
            <w:drawing>
              <wp:anchor distT="0" distB="0" distL="114300" distR="114300" simplePos="0" relativeHeight="251657216" behindDoc="1" locked="0" layoutInCell="1" allowOverlap="1" wp14:anchorId="4DF188B4" wp14:editId="549145AA">
                <wp:simplePos x="0" y="0"/>
                <wp:positionH relativeFrom="column">
                  <wp:posOffset>3175</wp:posOffset>
                </wp:positionH>
                <wp:positionV relativeFrom="paragraph">
                  <wp:posOffset>151130</wp:posOffset>
                </wp:positionV>
                <wp:extent cx="29654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0814" y="20700"/>
                    <wp:lineTo x="20814" y="0"/>
                    <wp:lineTo x="0" y="0"/>
                  </wp:wrapPolygon>
                </wp:wrapTight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54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125692" w14:textId="77777777" w:rsidR="004F414E" w:rsidRPr="004F414E" w:rsidRDefault="004F414E" w:rsidP="004F414E">
          <w:pPr>
            <w:jc w:val="center"/>
            <w:rPr>
              <w:b/>
              <w:sz w:val="16"/>
              <w:szCs w:val="16"/>
            </w:rPr>
          </w:pPr>
          <w:r w:rsidRPr="004F414E">
            <w:rPr>
              <w:b/>
              <w:sz w:val="16"/>
              <w:szCs w:val="16"/>
            </w:rPr>
            <w:t>UNIVERSIDAD NACIONAL</w:t>
          </w:r>
        </w:p>
        <w:p w14:paraId="19900D7C" w14:textId="77777777" w:rsidR="004F414E" w:rsidRPr="004F414E" w:rsidRDefault="004F414E" w:rsidP="004F414E">
          <w:pPr>
            <w:jc w:val="center"/>
            <w:rPr>
              <w:b/>
              <w:sz w:val="16"/>
              <w:szCs w:val="16"/>
            </w:rPr>
          </w:pPr>
          <w:r w:rsidRPr="004F414E">
            <w:rPr>
              <w:b/>
              <w:sz w:val="16"/>
              <w:szCs w:val="16"/>
            </w:rPr>
            <w:t>de LOMAS DE ZAMORA</w:t>
          </w:r>
        </w:p>
        <w:p w14:paraId="46621DD8" w14:textId="77777777" w:rsidR="004F414E" w:rsidRDefault="004F414E" w:rsidP="004F414E">
          <w:pPr>
            <w:jc w:val="center"/>
            <w:rPr>
              <w:sz w:val="16"/>
              <w:szCs w:val="16"/>
            </w:rPr>
          </w:pPr>
        </w:p>
        <w:p w14:paraId="3D1FD278" w14:textId="77777777" w:rsidR="004F414E" w:rsidRPr="004F414E" w:rsidRDefault="004F414E" w:rsidP="004F414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Facultad de </w:t>
          </w:r>
          <w:r w:rsidR="0073066E">
            <w:rPr>
              <w:sz w:val="16"/>
              <w:szCs w:val="16"/>
            </w:rPr>
            <w:t>Ingeniería</w:t>
          </w:r>
        </w:p>
      </w:tc>
      <w:tc>
        <w:tcPr>
          <w:tcW w:w="5085" w:type="dxa"/>
          <w:gridSpan w:val="2"/>
          <w:vAlign w:val="bottom"/>
        </w:tcPr>
        <w:p w14:paraId="08DA07C2" w14:textId="1456D9D8" w:rsidR="004F414E" w:rsidRPr="007220AE" w:rsidRDefault="007220AE" w:rsidP="00514715">
          <w:pPr>
            <w:pStyle w:val="Ttulo7"/>
            <w:tabs>
              <w:tab w:val="left" w:pos="5529"/>
            </w:tabs>
            <w:jc w:val="left"/>
            <w:rPr>
              <w:sz w:val="12"/>
              <w:szCs w:val="12"/>
            </w:rPr>
          </w:pPr>
          <w:r>
            <w:rPr>
              <w:sz w:val="24"/>
              <w:szCs w:val="24"/>
            </w:rPr>
            <w:t xml:space="preserve">ESTATICA - </w:t>
          </w:r>
          <w:r w:rsidR="00514715" w:rsidRPr="00514715">
            <w:rPr>
              <w:sz w:val="24"/>
              <w:szCs w:val="24"/>
            </w:rPr>
            <w:t>ESTABILIDAD I</w:t>
          </w:r>
          <w:r w:rsidR="00514715">
            <w:rPr>
              <w:sz w:val="24"/>
              <w:szCs w:val="24"/>
            </w:rPr>
            <w:t xml:space="preserve"> </w:t>
          </w:r>
          <w:r w:rsidR="00514715" w:rsidRPr="00514715">
            <w:rPr>
              <w:sz w:val="16"/>
              <w:szCs w:val="16"/>
            </w:rPr>
            <w:t>–</w:t>
          </w:r>
          <w:r>
            <w:rPr>
              <w:sz w:val="16"/>
              <w:szCs w:val="16"/>
            </w:rPr>
            <w:t xml:space="preserve"> </w:t>
          </w:r>
          <w:r w:rsidR="00514715" w:rsidRPr="007220AE">
            <w:rPr>
              <w:sz w:val="12"/>
              <w:szCs w:val="12"/>
            </w:rPr>
            <w:t>TRABAJO</w:t>
          </w:r>
          <w:r w:rsidR="00766F2F" w:rsidRPr="007220AE">
            <w:rPr>
              <w:sz w:val="12"/>
              <w:szCs w:val="12"/>
            </w:rPr>
            <w:t>S</w:t>
          </w:r>
          <w:r w:rsidR="00514715" w:rsidRPr="007220AE">
            <w:rPr>
              <w:sz w:val="12"/>
              <w:szCs w:val="12"/>
            </w:rPr>
            <w:t xml:space="preserve"> PRÁCTICOS</w:t>
          </w:r>
        </w:p>
        <w:p w14:paraId="2F685FDD" w14:textId="77777777" w:rsidR="00514715" w:rsidRPr="00514715" w:rsidRDefault="00514715" w:rsidP="00514715">
          <w:pPr>
            <w:rPr>
              <w:sz w:val="10"/>
              <w:szCs w:val="10"/>
            </w:rPr>
          </w:pPr>
        </w:p>
        <w:p w14:paraId="52327893" w14:textId="6FF9981B" w:rsidR="00514715" w:rsidRPr="00EB58A8" w:rsidRDefault="00514715" w:rsidP="00EB58A8">
          <w:pPr>
            <w:ind w:right="-70"/>
            <w:rPr>
              <w:sz w:val="13"/>
              <w:szCs w:val="13"/>
            </w:rPr>
          </w:pPr>
          <w:r w:rsidRPr="00EB58A8">
            <w:rPr>
              <w:sz w:val="13"/>
              <w:szCs w:val="13"/>
            </w:rPr>
            <w:t>DOCENTES: PENCO, ARÉVALO</w:t>
          </w:r>
          <w:r w:rsidR="00D757AB">
            <w:rPr>
              <w:sz w:val="13"/>
              <w:szCs w:val="13"/>
            </w:rPr>
            <w:t>, TAMBURINI,</w:t>
          </w:r>
          <w:r w:rsidR="00EB58A8" w:rsidRPr="00EB58A8">
            <w:rPr>
              <w:rFonts w:ascii="TTE1907AD8t00" w:hAnsi="TTE1907AD8t00" w:cs="TTE1907AD8t00"/>
              <w:sz w:val="13"/>
              <w:szCs w:val="13"/>
            </w:rPr>
            <w:t xml:space="preserve"> </w:t>
          </w:r>
          <w:r w:rsidR="00677141">
            <w:rPr>
              <w:sz w:val="13"/>
              <w:szCs w:val="13"/>
            </w:rPr>
            <w:t>DI BENEDETTO</w:t>
          </w:r>
          <w:r w:rsidR="001F5222">
            <w:rPr>
              <w:sz w:val="13"/>
              <w:szCs w:val="13"/>
            </w:rPr>
            <w:t xml:space="preserve">, </w:t>
          </w:r>
          <w:r w:rsidR="00D757AB">
            <w:rPr>
              <w:sz w:val="13"/>
              <w:szCs w:val="13"/>
            </w:rPr>
            <w:t>BENULICH.</w:t>
          </w:r>
        </w:p>
      </w:tc>
      <w:tc>
        <w:tcPr>
          <w:tcW w:w="1499" w:type="dxa"/>
          <w:shd w:val="clear" w:color="auto" w:fill="auto"/>
          <w:vAlign w:val="center"/>
        </w:tcPr>
        <w:p w14:paraId="754890B1" w14:textId="77777777" w:rsidR="004F414E" w:rsidRPr="00514715" w:rsidRDefault="00514715" w:rsidP="00514715">
          <w:pPr>
            <w:pStyle w:val="Ttulo7"/>
            <w:rPr>
              <w:b w:val="0"/>
              <w:sz w:val="18"/>
              <w:szCs w:val="18"/>
            </w:rPr>
          </w:pPr>
          <w:proofErr w:type="gramStart"/>
          <w:r w:rsidRPr="00514715">
            <w:rPr>
              <w:b w:val="0"/>
              <w:sz w:val="18"/>
              <w:szCs w:val="18"/>
            </w:rPr>
            <w:t>…..</w:t>
          </w:r>
          <w:proofErr w:type="gramEnd"/>
          <w:r w:rsidRPr="00514715">
            <w:rPr>
              <w:b w:val="0"/>
              <w:sz w:val="18"/>
              <w:szCs w:val="18"/>
            </w:rPr>
            <w:t>º Cuatrimestre Año: 20….</w:t>
          </w:r>
        </w:p>
      </w:tc>
    </w:tr>
    <w:tr w:rsidR="004F414E" w:rsidRPr="009B355D" w14:paraId="5C31C11B" w14:textId="77777777" w:rsidTr="007220AE">
      <w:trPr>
        <w:cantSplit/>
        <w:trHeight w:val="330"/>
      </w:trPr>
      <w:tc>
        <w:tcPr>
          <w:tcW w:w="3490" w:type="dxa"/>
          <w:vMerge/>
          <w:shd w:val="clear" w:color="auto" w:fill="auto"/>
          <w:vAlign w:val="center"/>
        </w:tcPr>
        <w:p w14:paraId="6C97FC67" w14:textId="77777777" w:rsidR="004F414E" w:rsidRDefault="004F414E" w:rsidP="004F414E">
          <w:pPr>
            <w:tabs>
              <w:tab w:val="center" w:pos="751"/>
            </w:tabs>
            <w:jc w:val="center"/>
            <w:rPr>
              <w:noProof/>
            </w:rPr>
          </w:pPr>
        </w:p>
      </w:tc>
      <w:tc>
        <w:tcPr>
          <w:tcW w:w="3960" w:type="dxa"/>
          <w:vAlign w:val="bottom"/>
        </w:tcPr>
        <w:p w14:paraId="1DBAF93A" w14:textId="77777777" w:rsidR="004F414E" w:rsidRPr="00514715" w:rsidRDefault="00514715" w:rsidP="00514715">
          <w:pPr>
            <w:pStyle w:val="Ttulo7"/>
            <w:tabs>
              <w:tab w:val="left" w:pos="5529"/>
            </w:tabs>
            <w:jc w:val="left"/>
            <w:rPr>
              <w:b w:val="0"/>
              <w:sz w:val="16"/>
              <w:szCs w:val="16"/>
            </w:rPr>
          </w:pPr>
          <w:r w:rsidRPr="00514715">
            <w:rPr>
              <w:b w:val="0"/>
              <w:sz w:val="16"/>
              <w:szCs w:val="16"/>
            </w:rPr>
            <w:t>ALUMNO</w:t>
          </w:r>
          <w:r>
            <w:rPr>
              <w:b w:val="0"/>
              <w:sz w:val="16"/>
              <w:szCs w:val="16"/>
            </w:rPr>
            <w:t>: ………………………………………………...</w:t>
          </w:r>
        </w:p>
      </w:tc>
      <w:tc>
        <w:tcPr>
          <w:tcW w:w="1125" w:type="dxa"/>
          <w:vAlign w:val="bottom"/>
        </w:tcPr>
        <w:p w14:paraId="28F7D8A6" w14:textId="77777777" w:rsidR="004F414E" w:rsidRPr="00514715" w:rsidRDefault="00514715" w:rsidP="00514715">
          <w:pPr>
            <w:pStyle w:val="Ttulo7"/>
            <w:tabs>
              <w:tab w:val="left" w:pos="5529"/>
            </w:tabs>
            <w:jc w:val="left"/>
            <w:rPr>
              <w:b w:val="0"/>
              <w:sz w:val="16"/>
              <w:szCs w:val="16"/>
            </w:rPr>
          </w:pPr>
          <w:r w:rsidRPr="00514715">
            <w:rPr>
              <w:b w:val="0"/>
              <w:sz w:val="16"/>
              <w:szCs w:val="16"/>
            </w:rPr>
            <w:t xml:space="preserve">TP </w:t>
          </w:r>
          <w:proofErr w:type="spellStart"/>
          <w:r w:rsidRPr="00514715">
            <w:rPr>
              <w:b w:val="0"/>
              <w:sz w:val="16"/>
              <w:szCs w:val="16"/>
            </w:rPr>
            <w:t>Nº</w:t>
          </w:r>
          <w:proofErr w:type="spellEnd"/>
          <w:r w:rsidRPr="00514715">
            <w:rPr>
              <w:b w:val="0"/>
              <w:sz w:val="16"/>
              <w:szCs w:val="16"/>
            </w:rPr>
            <w:t>…</w:t>
          </w:r>
          <w:proofErr w:type="gramStart"/>
          <w:r w:rsidRPr="00514715">
            <w:rPr>
              <w:b w:val="0"/>
              <w:sz w:val="16"/>
              <w:szCs w:val="16"/>
            </w:rPr>
            <w:t>…….</w:t>
          </w:r>
          <w:proofErr w:type="gramEnd"/>
        </w:p>
      </w:tc>
      <w:tc>
        <w:tcPr>
          <w:tcW w:w="1499" w:type="dxa"/>
          <w:shd w:val="clear" w:color="auto" w:fill="auto"/>
          <w:vAlign w:val="bottom"/>
        </w:tcPr>
        <w:p w14:paraId="473F2315" w14:textId="77777777" w:rsidR="004F414E" w:rsidRPr="00514715" w:rsidRDefault="00514715" w:rsidP="00514715">
          <w:pPr>
            <w:pStyle w:val="Ttulo7"/>
            <w:jc w:val="left"/>
            <w:rPr>
              <w:b w:val="0"/>
              <w:sz w:val="16"/>
              <w:szCs w:val="16"/>
            </w:rPr>
          </w:pPr>
          <w:r w:rsidRPr="00514715">
            <w:rPr>
              <w:b w:val="0"/>
              <w:sz w:val="16"/>
              <w:szCs w:val="16"/>
            </w:rPr>
            <w:t>Hoja</w:t>
          </w:r>
          <w:r>
            <w:rPr>
              <w:b w:val="0"/>
              <w:sz w:val="16"/>
              <w:szCs w:val="16"/>
            </w:rPr>
            <w:t>……. de</w:t>
          </w:r>
          <w:proofErr w:type="gramStart"/>
          <w:r>
            <w:rPr>
              <w:b w:val="0"/>
              <w:sz w:val="16"/>
              <w:szCs w:val="16"/>
            </w:rPr>
            <w:t>…….</w:t>
          </w:r>
          <w:proofErr w:type="gramEnd"/>
        </w:p>
      </w:tc>
    </w:tr>
  </w:tbl>
  <w:p w14:paraId="7BCA18E6" w14:textId="77777777" w:rsidR="00230CB1" w:rsidRDefault="00230C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FD"/>
    <w:rsid w:val="0000217A"/>
    <w:rsid w:val="000A443B"/>
    <w:rsid w:val="000C7BFA"/>
    <w:rsid w:val="000F7340"/>
    <w:rsid w:val="0011691F"/>
    <w:rsid w:val="00131DAC"/>
    <w:rsid w:val="00136A8B"/>
    <w:rsid w:val="00140C67"/>
    <w:rsid w:val="0014402E"/>
    <w:rsid w:val="001A577B"/>
    <w:rsid w:val="001A6359"/>
    <w:rsid w:val="001F4578"/>
    <w:rsid w:val="001F5222"/>
    <w:rsid w:val="00230CB1"/>
    <w:rsid w:val="002B1BB1"/>
    <w:rsid w:val="002B70E1"/>
    <w:rsid w:val="002D7CEF"/>
    <w:rsid w:val="002F58AD"/>
    <w:rsid w:val="002F61DD"/>
    <w:rsid w:val="00321B1C"/>
    <w:rsid w:val="00351270"/>
    <w:rsid w:val="003A2D34"/>
    <w:rsid w:val="003A5323"/>
    <w:rsid w:val="003A65D6"/>
    <w:rsid w:val="003D1905"/>
    <w:rsid w:val="004007A4"/>
    <w:rsid w:val="00450969"/>
    <w:rsid w:val="00484D78"/>
    <w:rsid w:val="004A3C15"/>
    <w:rsid w:val="004F414E"/>
    <w:rsid w:val="00514715"/>
    <w:rsid w:val="00525DE4"/>
    <w:rsid w:val="00551A25"/>
    <w:rsid w:val="00581E46"/>
    <w:rsid w:val="00585C92"/>
    <w:rsid w:val="005A40CC"/>
    <w:rsid w:val="005E7D79"/>
    <w:rsid w:val="00626B32"/>
    <w:rsid w:val="00677141"/>
    <w:rsid w:val="00686F84"/>
    <w:rsid w:val="0069450D"/>
    <w:rsid w:val="006A3065"/>
    <w:rsid w:val="006C2402"/>
    <w:rsid w:val="006D3061"/>
    <w:rsid w:val="00702A64"/>
    <w:rsid w:val="0071523D"/>
    <w:rsid w:val="007220AE"/>
    <w:rsid w:val="0073066E"/>
    <w:rsid w:val="00743D48"/>
    <w:rsid w:val="00766F2F"/>
    <w:rsid w:val="00783B6B"/>
    <w:rsid w:val="008E3D30"/>
    <w:rsid w:val="008F04BA"/>
    <w:rsid w:val="009002A6"/>
    <w:rsid w:val="00977C45"/>
    <w:rsid w:val="00A13B9F"/>
    <w:rsid w:val="00AC477B"/>
    <w:rsid w:val="00AC78FD"/>
    <w:rsid w:val="00B106D9"/>
    <w:rsid w:val="00BA5902"/>
    <w:rsid w:val="00BD4225"/>
    <w:rsid w:val="00BF3903"/>
    <w:rsid w:val="00C20BA0"/>
    <w:rsid w:val="00C26C48"/>
    <w:rsid w:val="00C37C75"/>
    <w:rsid w:val="00C4284C"/>
    <w:rsid w:val="00C70653"/>
    <w:rsid w:val="00CE0AAF"/>
    <w:rsid w:val="00D757AB"/>
    <w:rsid w:val="00DA12F8"/>
    <w:rsid w:val="00DD6E8F"/>
    <w:rsid w:val="00E11016"/>
    <w:rsid w:val="00E5446F"/>
    <w:rsid w:val="00EA437F"/>
    <w:rsid w:val="00EB58A8"/>
    <w:rsid w:val="00EC1FC1"/>
    <w:rsid w:val="00F159EE"/>
    <w:rsid w:val="00F5009A"/>
    <w:rsid w:val="00F50DC5"/>
    <w:rsid w:val="00FC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0615DB"/>
  <w15:chartTrackingRefBased/>
  <w15:docId w15:val="{5E263BE0-9D00-447A-A1F3-DF4A8F4B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CB1"/>
    <w:rPr>
      <w:lang w:val="es-ES" w:eastAsia="es-ES"/>
    </w:rPr>
  </w:style>
  <w:style w:type="paragraph" w:styleId="Ttulo1">
    <w:name w:val="heading 1"/>
    <w:basedOn w:val="Normal"/>
    <w:next w:val="Normal"/>
    <w:qFormat/>
    <w:rsid w:val="00230CB1"/>
    <w:pPr>
      <w:keepNext/>
      <w:jc w:val="center"/>
      <w:outlineLvl w:val="0"/>
    </w:pPr>
    <w:rPr>
      <w:b/>
      <w:sz w:val="40"/>
      <w:u w:val="single"/>
    </w:rPr>
  </w:style>
  <w:style w:type="paragraph" w:styleId="Ttulo7">
    <w:name w:val="heading 7"/>
    <w:basedOn w:val="Normal"/>
    <w:next w:val="Normal"/>
    <w:qFormat/>
    <w:rsid w:val="00230CB1"/>
    <w:pPr>
      <w:keepNext/>
      <w:jc w:val="center"/>
      <w:outlineLvl w:val="6"/>
    </w:pPr>
    <w:rPr>
      <w:b/>
      <w:bCs/>
      <w:sz w:val="22"/>
    </w:rPr>
  </w:style>
  <w:style w:type="paragraph" w:styleId="Ttulo8">
    <w:name w:val="heading 8"/>
    <w:basedOn w:val="Normal"/>
    <w:next w:val="Normal"/>
    <w:qFormat/>
    <w:rsid w:val="00230CB1"/>
    <w:pPr>
      <w:keepNext/>
      <w:jc w:val="center"/>
      <w:outlineLvl w:val="7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15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230CB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30CB1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oleObject" Target="embeddings/oleObject15.bin"/><Relationship Id="rId1" Type="http://schemas.openxmlformats.org/officeDocument/2006/relationships/image" Target="media/image1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evalo\Mis%20documentos\22%20UNLZ%20Ingenieria\ESTABILIDAD%20I\TRABAJOS%20PRACTICOS\ROTUL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55C77-7B9B-421D-BF5E-D9D5494D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ROTULO</Template>
  <TotalTime>10</TotalTime>
  <Pages>6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arevalo</dc:creator>
  <cp:keywords/>
  <cp:lastModifiedBy>Usuario</cp:lastModifiedBy>
  <cp:revision>2</cp:revision>
  <cp:lastPrinted>1900-01-01T03:00:00Z</cp:lastPrinted>
  <dcterms:created xsi:type="dcterms:W3CDTF">2022-03-24T19:16:00Z</dcterms:created>
  <dcterms:modified xsi:type="dcterms:W3CDTF">2022-03-24T19:16:00Z</dcterms:modified>
</cp:coreProperties>
</file>